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46" w:type="dxa"/>
        <w:tblCellMar>
          <w:left w:w="70" w:type="dxa"/>
          <w:right w:w="70" w:type="dxa"/>
        </w:tblCellMar>
        <w:tblLook w:val="04A0" w:firstRow="1" w:lastRow="0" w:firstColumn="1" w:lastColumn="0" w:noHBand="0" w:noVBand="1"/>
      </w:tblPr>
      <w:tblGrid>
        <w:gridCol w:w="691"/>
        <w:gridCol w:w="3354"/>
        <w:gridCol w:w="2359"/>
        <w:gridCol w:w="1940"/>
        <w:gridCol w:w="1727"/>
      </w:tblGrid>
      <w:tr w:rsidR="004D2A4C" w:rsidRPr="004D2A4C" w14:paraId="39171718" w14:textId="77777777" w:rsidTr="009D24A9">
        <w:trPr>
          <w:trHeight w:val="408"/>
        </w:trPr>
        <w:tc>
          <w:tcPr>
            <w:tcW w:w="10046" w:type="dxa"/>
            <w:gridSpan w:val="5"/>
            <w:tcBorders>
              <w:top w:val="nil"/>
              <w:left w:val="nil"/>
              <w:bottom w:val="nil"/>
              <w:right w:val="nil"/>
            </w:tcBorders>
            <w:shd w:val="clear" w:color="000000" w:fill="000000"/>
            <w:noWrap/>
            <w:vAlign w:val="center"/>
            <w:hideMark/>
          </w:tcPr>
          <w:p w14:paraId="2E5CCC51" w14:textId="1399B05D" w:rsidR="004D2A4C" w:rsidRPr="004D2A4C" w:rsidRDefault="00DB7644" w:rsidP="00FB57DD">
            <w:pPr>
              <w:jc w:val="center"/>
              <w:rPr>
                <w:lang w:eastAsia="es-MX"/>
              </w:rPr>
            </w:pPr>
            <w:r>
              <w:rPr>
                <w:rFonts w:ascii="Arial" w:hAnsi="Arial"/>
                <w:b/>
                <w:color w:val="FFFFFF"/>
                <w:w w:val="80"/>
                <w:sz w:val="24"/>
                <w:highlight w:val="black"/>
              </w:rPr>
              <w:t>Cédula</w:t>
            </w:r>
            <w:r>
              <w:rPr>
                <w:rFonts w:ascii="Arial" w:hAnsi="Arial"/>
                <w:b/>
                <w:color w:val="FFFFFF"/>
                <w:spacing w:val="-3"/>
                <w:sz w:val="24"/>
                <w:highlight w:val="black"/>
              </w:rPr>
              <w:t xml:space="preserve"> </w:t>
            </w:r>
            <w:r>
              <w:rPr>
                <w:rFonts w:ascii="Arial" w:hAnsi="Arial"/>
                <w:b/>
                <w:color w:val="FFFFFF"/>
                <w:w w:val="80"/>
                <w:sz w:val="24"/>
                <w:highlight w:val="black"/>
              </w:rPr>
              <w:t>5.1.0</w:t>
            </w:r>
            <w:r>
              <w:rPr>
                <w:rFonts w:ascii="Arial" w:hAnsi="Arial"/>
                <w:b/>
                <w:color w:val="FFFFFF"/>
                <w:spacing w:val="-3"/>
                <w:sz w:val="24"/>
                <w:highlight w:val="black"/>
              </w:rPr>
              <w:t xml:space="preserve"> </w:t>
            </w:r>
            <w:r>
              <w:rPr>
                <w:rFonts w:ascii="Arial" w:hAnsi="Arial"/>
                <w:b/>
                <w:color w:val="FFFFFF"/>
                <w:w w:val="80"/>
                <w:sz w:val="24"/>
                <w:highlight w:val="black"/>
              </w:rPr>
              <w:t>-</w:t>
            </w:r>
            <w:r>
              <w:rPr>
                <w:rFonts w:ascii="Arial" w:hAnsi="Arial"/>
                <w:b/>
                <w:color w:val="FFFFFF"/>
                <w:spacing w:val="-3"/>
                <w:sz w:val="24"/>
                <w:highlight w:val="black"/>
              </w:rPr>
              <w:t xml:space="preserve"> </w:t>
            </w:r>
            <w:r>
              <w:rPr>
                <w:rFonts w:ascii="Arial" w:hAnsi="Arial"/>
                <w:b/>
                <w:i/>
                <w:color w:val="FFFFFF"/>
                <w:w w:val="80"/>
                <w:sz w:val="24"/>
                <w:highlight w:val="black"/>
              </w:rPr>
              <w:t>Currículum</w:t>
            </w:r>
            <w:r>
              <w:rPr>
                <w:rFonts w:ascii="Arial" w:hAnsi="Arial"/>
                <w:b/>
                <w:i/>
                <w:color w:val="FFFFFF"/>
                <w:spacing w:val="-3"/>
                <w:sz w:val="24"/>
                <w:highlight w:val="black"/>
              </w:rPr>
              <w:t xml:space="preserve"> </w:t>
            </w:r>
            <w:r>
              <w:rPr>
                <w:rFonts w:ascii="Arial" w:hAnsi="Arial"/>
                <w:b/>
                <w:i/>
                <w:color w:val="FFFFFF"/>
                <w:w w:val="80"/>
                <w:sz w:val="24"/>
                <w:highlight w:val="black"/>
              </w:rPr>
              <w:t>Vitae</w:t>
            </w:r>
            <w:r>
              <w:rPr>
                <w:rFonts w:ascii="Arial" w:hAnsi="Arial"/>
                <w:b/>
                <w:i/>
                <w:color w:val="FFFFFF"/>
                <w:spacing w:val="-2"/>
                <w:sz w:val="24"/>
                <w:highlight w:val="black"/>
              </w:rPr>
              <w:t xml:space="preserve"> </w:t>
            </w:r>
            <w:r>
              <w:rPr>
                <w:rFonts w:ascii="Arial" w:hAnsi="Arial"/>
                <w:b/>
                <w:color w:val="FFFFFF"/>
                <w:spacing w:val="-2"/>
                <w:w w:val="80"/>
                <w:sz w:val="24"/>
                <w:highlight w:val="black"/>
              </w:rPr>
              <w:t>Sintético</w:t>
            </w:r>
          </w:p>
        </w:tc>
      </w:tr>
      <w:tr w:rsidR="004D2A4C" w:rsidRPr="004D2A4C" w14:paraId="6660986F" w14:textId="77777777" w:rsidTr="009D24A9">
        <w:trPr>
          <w:trHeight w:val="120"/>
        </w:trPr>
        <w:tc>
          <w:tcPr>
            <w:tcW w:w="10046" w:type="dxa"/>
            <w:gridSpan w:val="5"/>
            <w:tcBorders>
              <w:top w:val="nil"/>
              <w:left w:val="nil"/>
              <w:bottom w:val="nil"/>
              <w:right w:val="nil"/>
            </w:tcBorders>
            <w:shd w:val="clear" w:color="auto" w:fill="auto"/>
            <w:noWrap/>
            <w:vAlign w:val="center"/>
            <w:hideMark/>
          </w:tcPr>
          <w:p w14:paraId="45DDBB20" w14:textId="77777777" w:rsidR="004D2A4C" w:rsidRPr="004D2A4C" w:rsidRDefault="004D2A4C" w:rsidP="004D2A4C">
            <w:pPr>
              <w:rPr>
                <w:lang w:eastAsia="es-MX"/>
              </w:rPr>
            </w:pPr>
          </w:p>
        </w:tc>
      </w:tr>
      <w:tr w:rsidR="004D2A4C" w:rsidRPr="004D2A4C" w14:paraId="6295FB7B" w14:textId="77777777" w:rsidTr="009D24A9">
        <w:trPr>
          <w:trHeight w:val="540"/>
        </w:trPr>
        <w:tc>
          <w:tcPr>
            <w:tcW w:w="6379"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2C69329F" w14:textId="77777777" w:rsidR="00B85CB7" w:rsidRDefault="004D2A4C" w:rsidP="004D2A4C">
            <w:pPr>
              <w:rPr>
                <w:lang w:eastAsia="es-MX"/>
              </w:rPr>
            </w:pPr>
            <w:r w:rsidRPr="004D2A4C">
              <w:rPr>
                <w:b/>
                <w:bCs/>
                <w:lang w:eastAsia="es-MX"/>
              </w:rPr>
              <w:t>IMPORTANTE:</w:t>
            </w:r>
            <w:r w:rsidRPr="004D2A4C">
              <w:rPr>
                <w:lang w:eastAsia="es-MX"/>
              </w:rPr>
              <w:t xml:space="preserve"> El CV debe limitarse a una extensión máxima de </w:t>
            </w:r>
            <w:r w:rsidR="00B85CB7">
              <w:rPr>
                <w:lang w:eastAsia="es-MX"/>
              </w:rPr>
              <w:t>tres</w:t>
            </w:r>
            <w:r w:rsidRPr="004D2A4C">
              <w:rPr>
                <w:lang w:eastAsia="es-MX"/>
              </w:rPr>
              <w:t xml:space="preserve"> cuartillas</w:t>
            </w:r>
            <w:r w:rsidR="00B85CB7">
              <w:rPr>
                <w:lang w:eastAsia="es-MX"/>
              </w:rPr>
              <w:t>.</w:t>
            </w:r>
          </w:p>
          <w:p w14:paraId="22C4C40D" w14:textId="766F71AF" w:rsidR="004D2A4C" w:rsidRPr="004D2A4C" w:rsidRDefault="00B85CB7" w:rsidP="004D2A4C">
            <w:pPr>
              <w:rPr>
                <w:lang w:eastAsia="es-MX"/>
              </w:rPr>
            </w:pPr>
            <w:r>
              <w:rPr>
                <w:lang w:eastAsia="es-MX"/>
              </w:rPr>
              <w:t>N</w:t>
            </w:r>
            <w:r w:rsidR="004D2A4C" w:rsidRPr="004D2A4C">
              <w:rPr>
                <w:lang w:eastAsia="es-MX"/>
              </w:rPr>
              <w:t>o se aceptarán documentos adicionales.</w:t>
            </w:r>
          </w:p>
        </w:tc>
        <w:tc>
          <w:tcPr>
            <w:tcW w:w="1940" w:type="dxa"/>
            <w:tcBorders>
              <w:top w:val="single" w:sz="4" w:space="0" w:color="auto"/>
              <w:left w:val="nil"/>
              <w:bottom w:val="single" w:sz="4" w:space="0" w:color="auto"/>
              <w:right w:val="nil"/>
            </w:tcBorders>
            <w:shd w:val="clear" w:color="000000" w:fill="DCE6F1"/>
            <w:vAlign w:val="center"/>
            <w:hideMark/>
          </w:tcPr>
          <w:p w14:paraId="71A1E583" w14:textId="3475198D" w:rsidR="004D2A4C" w:rsidRPr="00FB57DD" w:rsidRDefault="00FB57DD" w:rsidP="004D2A4C">
            <w:pPr>
              <w:rPr>
                <w:b/>
                <w:bCs/>
                <w:lang w:eastAsia="es-MX"/>
              </w:rPr>
            </w:pPr>
            <w:r w:rsidRPr="00FB57DD">
              <w:rPr>
                <w:b/>
                <w:bCs/>
                <w:lang w:eastAsia="es-MX"/>
              </w:rPr>
              <w:t xml:space="preserve">1. </w:t>
            </w:r>
            <w:r w:rsidR="004D2A4C" w:rsidRPr="00FB57DD">
              <w:rPr>
                <w:b/>
                <w:bCs/>
                <w:lang w:eastAsia="es-MX"/>
              </w:rPr>
              <w:t xml:space="preserve">Número de profesor </w:t>
            </w:r>
            <w:r w:rsidRPr="00FB57DD">
              <w:rPr>
                <w:b/>
                <w:bCs/>
                <w:lang w:eastAsia="es-MX"/>
              </w:rPr>
              <w:br/>
            </w:r>
            <w:r w:rsidR="004D2A4C" w:rsidRPr="00FB57DD">
              <w:rPr>
                <w:b/>
                <w:bCs/>
                <w:lang w:eastAsia="es-MX"/>
              </w:rPr>
              <w:t>(de 001 a 999)</w:t>
            </w:r>
          </w:p>
        </w:tc>
        <w:tc>
          <w:tcPr>
            <w:tcW w:w="1727" w:type="dxa"/>
            <w:tcBorders>
              <w:top w:val="single" w:sz="4" w:space="0" w:color="auto"/>
              <w:left w:val="nil"/>
              <w:bottom w:val="single" w:sz="4" w:space="0" w:color="auto"/>
              <w:right w:val="single" w:sz="4" w:space="0" w:color="auto"/>
            </w:tcBorders>
            <w:shd w:val="clear" w:color="auto" w:fill="auto"/>
            <w:noWrap/>
            <w:vAlign w:val="center"/>
            <w:hideMark/>
          </w:tcPr>
          <w:p w14:paraId="6AEEB4AB" w14:textId="77777777" w:rsidR="004D2A4C" w:rsidRPr="004D2A4C" w:rsidRDefault="004D2A4C" w:rsidP="004D2A4C">
            <w:pPr>
              <w:rPr>
                <w:lang w:eastAsia="es-MX"/>
              </w:rPr>
            </w:pPr>
            <w:r w:rsidRPr="004D2A4C">
              <w:rPr>
                <w:lang w:eastAsia="es-MX"/>
              </w:rPr>
              <w:t> </w:t>
            </w:r>
          </w:p>
        </w:tc>
      </w:tr>
      <w:tr w:rsidR="004D2A4C" w:rsidRPr="004D2A4C" w14:paraId="034A49D1" w14:textId="77777777" w:rsidTr="009D24A9">
        <w:trPr>
          <w:trHeight w:val="216"/>
        </w:trPr>
        <w:tc>
          <w:tcPr>
            <w:tcW w:w="10046" w:type="dxa"/>
            <w:gridSpan w:val="5"/>
            <w:tcBorders>
              <w:top w:val="nil"/>
              <w:left w:val="nil"/>
              <w:bottom w:val="single" w:sz="4" w:space="0" w:color="auto"/>
              <w:right w:val="nil"/>
            </w:tcBorders>
            <w:shd w:val="clear" w:color="auto" w:fill="auto"/>
            <w:noWrap/>
            <w:vAlign w:val="center"/>
            <w:hideMark/>
          </w:tcPr>
          <w:p w14:paraId="2EDD8529" w14:textId="77777777" w:rsidR="004D2A4C" w:rsidRPr="004D2A4C" w:rsidRDefault="004D2A4C" w:rsidP="004D2A4C">
            <w:pPr>
              <w:rPr>
                <w:lang w:eastAsia="es-MX"/>
              </w:rPr>
            </w:pPr>
          </w:p>
        </w:tc>
      </w:tr>
      <w:tr w:rsidR="004D2A4C" w:rsidRPr="004D2A4C" w14:paraId="6994461F" w14:textId="77777777" w:rsidTr="009D24A9">
        <w:trPr>
          <w:trHeight w:val="276"/>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3FE9B2F" w14:textId="6236B84E" w:rsidR="004D2A4C" w:rsidRPr="004D2A4C" w:rsidRDefault="00FB57DD" w:rsidP="004D2A4C">
            <w:pPr>
              <w:rPr>
                <w:b/>
                <w:bCs/>
                <w:lang w:eastAsia="es-MX"/>
              </w:rPr>
            </w:pPr>
            <w:r>
              <w:rPr>
                <w:b/>
                <w:bCs/>
                <w:lang w:eastAsia="es-MX"/>
              </w:rPr>
              <w:t xml:space="preserve">2. </w:t>
            </w:r>
            <w:r w:rsidR="004D2A4C" w:rsidRPr="004D2A4C">
              <w:rPr>
                <w:b/>
                <w:bCs/>
                <w:lang w:eastAsia="es-MX"/>
              </w:rPr>
              <w:t xml:space="preserve">Nombre del profesor </w:t>
            </w:r>
            <w:r w:rsidR="004D2A4C" w:rsidRPr="004D2A4C">
              <w:rPr>
                <w:lang w:eastAsia="es-MX"/>
              </w:rPr>
              <w:t>(ver la pestaña de instrucciones de llenado)</w:t>
            </w:r>
          </w:p>
        </w:tc>
      </w:tr>
      <w:tr w:rsidR="004D2A4C" w:rsidRPr="004D2A4C" w14:paraId="14A95387"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8530141" w14:textId="77777777" w:rsidR="004D2A4C" w:rsidRPr="004D2A4C" w:rsidRDefault="004D2A4C" w:rsidP="004D2A4C">
            <w:pPr>
              <w:rPr>
                <w:lang w:eastAsia="es-MX"/>
              </w:rPr>
            </w:pPr>
            <w:r w:rsidRPr="004D2A4C">
              <w:rPr>
                <w:lang w:eastAsia="es-MX"/>
              </w:rPr>
              <w:t>Apellido paterno</w:t>
            </w:r>
          </w:p>
        </w:tc>
        <w:tc>
          <w:tcPr>
            <w:tcW w:w="2359"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640D55" w14:textId="77777777" w:rsidR="004D2A4C" w:rsidRPr="004D2A4C" w:rsidRDefault="004D2A4C" w:rsidP="004D2A4C">
            <w:pPr>
              <w:rPr>
                <w:lang w:eastAsia="es-MX"/>
              </w:rPr>
            </w:pPr>
            <w:r w:rsidRPr="004D2A4C">
              <w:rPr>
                <w:lang w:eastAsia="es-MX"/>
              </w:rPr>
              <w:t>Apellido materno</w:t>
            </w:r>
          </w:p>
        </w:tc>
        <w:tc>
          <w:tcPr>
            <w:tcW w:w="3667"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0602CF3" w14:textId="77777777" w:rsidR="004D2A4C" w:rsidRPr="004D2A4C" w:rsidRDefault="004D2A4C" w:rsidP="004D2A4C">
            <w:pPr>
              <w:rPr>
                <w:lang w:eastAsia="es-MX"/>
              </w:rPr>
            </w:pPr>
            <w:r w:rsidRPr="004D2A4C">
              <w:rPr>
                <w:lang w:eastAsia="es-MX"/>
              </w:rPr>
              <w:t>Nombre(s)</w:t>
            </w:r>
          </w:p>
        </w:tc>
      </w:tr>
      <w:tr w:rsidR="004D2A4C" w:rsidRPr="004D2A4C" w14:paraId="2EC79DC3"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F60F13" w14:textId="3D93BA90" w:rsidR="004D2A4C" w:rsidRPr="004D2A4C" w:rsidRDefault="004D2A4C" w:rsidP="009D24A9">
            <w:pPr>
              <w:jc w:val="both"/>
              <w:rPr>
                <w:lang w:eastAsia="es-MX"/>
              </w:rPr>
            </w:pPr>
            <w:r w:rsidRPr="004D2A4C">
              <w:rPr>
                <w:lang w:eastAsia="es-MX"/>
              </w:rPr>
              <w:t> </w:t>
            </w:r>
            <w:r w:rsidR="009D24A9" w:rsidRPr="00626ACA">
              <w:t>${</w:t>
            </w:r>
            <w:r w:rsidR="009D24A9">
              <w:t>paterno</w:t>
            </w:r>
            <w:r w:rsidR="009D24A9" w:rsidRPr="00626ACA">
              <w:t>}</w:t>
            </w:r>
          </w:p>
        </w:tc>
        <w:tc>
          <w:tcPr>
            <w:tcW w:w="2359" w:type="dxa"/>
            <w:tcBorders>
              <w:top w:val="single" w:sz="4" w:space="0" w:color="auto"/>
              <w:left w:val="nil"/>
              <w:bottom w:val="single" w:sz="4" w:space="0" w:color="auto"/>
              <w:right w:val="single" w:sz="4" w:space="0" w:color="auto"/>
            </w:tcBorders>
            <w:shd w:val="clear" w:color="auto" w:fill="auto"/>
            <w:noWrap/>
            <w:vAlign w:val="center"/>
            <w:hideMark/>
          </w:tcPr>
          <w:p w14:paraId="00AD2C1D" w14:textId="6769082B" w:rsidR="004D2A4C" w:rsidRPr="004D2A4C" w:rsidRDefault="004D2A4C" w:rsidP="009D24A9">
            <w:pPr>
              <w:jc w:val="both"/>
              <w:rPr>
                <w:lang w:eastAsia="es-MX"/>
              </w:rPr>
            </w:pPr>
            <w:r w:rsidRPr="004D2A4C">
              <w:rPr>
                <w:lang w:eastAsia="es-MX"/>
              </w:rPr>
              <w:t> </w:t>
            </w:r>
            <w:r w:rsidR="009D24A9" w:rsidRPr="00626ACA">
              <w:t>${</w:t>
            </w:r>
            <w:r w:rsidR="009D24A9">
              <w:t>materno</w:t>
            </w:r>
            <w:r w:rsidR="009D24A9" w:rsidRPr="00626ACA">
              <w:t>}</w:t>
            </w:r>
          </w:p>
        </w:tc>
        <w:tc>
          <w:tcPr>
            <w:tcW w:w="366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8210B5" w14:textId="436B3C01" w:rsidR="004D2A4C" w:rsidRPr="004D2A4C" w:rsidRDefault="004D2A4C" w:rsidP="009D24A9">
            <w:pPr>
              <w:jc w:val="both"/>
              <w:rPr>
                <w:lang w:eastAsia="es-MX"/>
              </w:rPr>
            </w:pPr>
            <w:r w:rsidRPr="004D2A4C">
              <w:rPr>
                <w:lang w:eastAsia="es-MX"/>
              </w:rPr>
              <w:t> </w:t>
            </w:r>
            <w:r w:rsidR="009D24A9" w:rsidRPr="00626ACA">
              <w:t>${</w:t>
            </w:r>
            <w:r w:rsidR="009D24A9">
              <w:t>nombre</w:t>
            </w:r>
            <w:r w:rsidR="009D24A9" w:rsidRPr="00626ACA">
              <w:t>}</w:t>
            </w:r>
          </w:p>
        </w:tc>
      </w:tr>
      <w:tr w:rsidR="004D2A4C" w:rsidRPr="004D2A4C" w14:paraId="73C04F53"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AFC150C" w14:textId="77777777" w:rsidR="004D2A4C" w:rsidRPr="004D2A4C" w:rsidRDefault="004D2A4C" w:rsidP="004D2A4C">
            <w:pPr>
              <w:rPr>
                <w:lang w:eastAsia="es-MX"/>
              </w:rPr>
            </w:pPr>
          </w:p>
        </w:tc>
      </w:tr>
      <w:tr w:rsidR="004D2A4C" w:rsidRPr="004D2A4C" w14:paraId="07408C1F"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3B02322" w14:textId="761FF46A" w:rsidR="004D2A4C" w:rsidRPr="004D2A4C" w:rsidRDefault="00FB57DD" w:rsidP="004D2A4C">
            <w:pPr>
              <w:rPr>
                <w:b/>
                <w:bCs/>
                <w:lang w:eastAsia="es-MX"/>
              </w:rPr>
            </w:pPr>
            <w:r>
              <w:rPr>
                <w:b/>
                <w:bCs/>
                <w:lang w:eastAsia="es-MX"/>
              </w:rPr>
              <w:t xml:space="preserve">3. </w:t>
            </w:r>
            <w:r w:rsidR="004D2A4C" w:rsidRPr="004D2A4C">
              <w:rPr>
                <w:b/>
                <w:bCs/>
                <w:lang w:eastAsia="es-MX"/>
              </w:rPr>
              <w:t xml:space="preserve">Datos básicos </w:t>
            </w:r>
            <w:r w:rsidR="004D2A4C" w:rsidRPr="004D2A4C">
              <w:rPr>
                <w:lang w:eastAsia="es-MX"/>
              </w:rPr>
              <w:t>(ver la pestaña de instrucciones de llenado)</w:t>
            </w:r>
          </w:p>
        </w:tc>
      </w:tr>
      <w:tr w:rsidR="004D2A4C" w:rsidRPr="004D2A4C" w14:paraId="45C92BAB"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24C40A6" w14:textId="77777777" w:rsidR="004D2A4C" w:rsidRPr="004D2A4C" w:rsidRDefault="004D2A4C" w:rsidP="004D2A4C">
            <w:pPr>
              <w:rPr>
                <w:lang w:eastAsia="es-MX"/>
              </w:rPr>
            </w:pPr>
            <w:r w:rsidRPr="004D2A4C">
              <w:rPr>
                <w:lang w:eastAsia="es-MX"/>
              </w:rPr>
              <w:t>Edad</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525913C5" w14:textId="77777777" w:rsidR="004D2A4C" w:rsidRPr="004D2A4C" w:rsidRDefault="004D2A4C" w:rsidP="004D2A4C">
            <w:pPr>
              <w:rPr>
                <w:lang w:eastAsia="es-MX"/>
              </w:rPr>
            </w:pPr>
            <w:r w:rsidRPr="004D2A4C">
              <w:rPr>
                <w:lang w:eastAsia="es-MX"/>
              </w:rPr>
              <w:t>Fecha de nacimiento (dd/mm/aaaa)</w:t>
            </w:r>
          </w:p>
        </w:tc>
        <w:tc>
          <w:tcPr>
            <w:tcW w:w="4299" w:type="dxa"/>
            <w:gridSpan w:val="2"/>
            <w:tcBorders>
              <w:top w:val="single" w:sz="4" w:space="0" w:color="auto"/>
              <w:left w:val="nil"/>
              <w:bottom w:val="single" w:sz="4" w:space="0" w:color="auto"/>
              <w:right w:val="single" w:sz="4" w:space="0" w:color="auto"/>
            </w:tcBorders>
            <w:shd w:val="clear" w:color="000000" w:fill="DCE6F1"/>
            <w:noWrap/>
            <w:vAlign w:val="center"/>
            <w:hideMark/>
          </w:tcPr>
          <w:p w14:paraId="3E5842E2" w14:textId="77777777" w:rsidR="004D2A4C" w:rsidRPr="004D2A4C" w:rsidRDefault="004D2A4C" w:rsidP="004D2A4C">
            <w:pPr>
              <w:rPr>
                <w:lang w:eastAsia="es-MX"/>
              </w:rPr>
            </w:pPr>
            <w:r w:rsidRPr="004D2A4C">
              <w:rPr>
                <w:lang w:eastAsia="es-MX"/>
              </w:rPr>
              <w:t>Nombramiento actual</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B0ABB88" w14:textId="77777777" w:rsidR="004D2A4C" w:rsidRPr="004D2A4C" w:rsidRDefault="004D2A4C" w:rsidP="004D2A4C">
            <w:pPr>
              <w:rPr>
                <w:lang w:eastAsia="es-MX"/>
              </w:rPr>
            </w:pPr>
            <w:r w:rsidRPr="004D2A4C">
              <w:rPr>
                <w:lang w:eastAsia="es-MX"/>
              </w:rPr>
              <w:t>Antigüedad</w:t>
            </w:r>
          </w:p>
        </w:tc>
      </w:tr>
      <w:tr w:rsidR="004D2A4C" w:rsidRPr="004D2A4C" w14:paraId="49074C8D" w14:textId="77777777" w:rsidTr="009D24A9">
        <w:trPr>
          <w:trHeight w:val="26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21A" w14:textId="03E9B8CD" w:rsidR="004D2A4C" w:rsidRPr="004D2A4C" w:rsidRDefault="004D2A4C" w:rsidP="009D24A9">
            <w:pPr>
              <w:jc w:val="both"/>
              <w:rPr>
                <w:lang w:eastAsia="es-MX"/>
              </w:rPr>
            </w:pPr>
            <w:r w:rsidRPr="004D2A4C">
              <w:rPr>
                <w:lang w:eastAsia="es-MX"/>
              </w:rPr>
              <w:t> </w:t>
            </w:r>
            <w:r w:rsidR="009D24A9" w:rsidRPr="00626ACA">
              <w:t>${</w:t>
            </w:r>
            <w:r w:rsidR="009D24A9">
              <w:t>edad</w:t>
            </w:r>
            <w:r w:rsidR="009D24A9"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4321744" w14:textId="38633A0F" w:rsidR="004D2A4C" w:rsidRPr="004D2A4C" w:rsidRDefault="004D2A4C" w:rsidP="009D24A9">
            <w:pPr>
              <w:jc w:val="both"/>
              <w:rPr>
                <w:lang w:eastAsia="es-MX"/>
              </w:rPr>
            </w:pPr>
            <w:r w:rsidRPr="004D2A4C">
              <w:rPr>
                <w:lang w:eastAsia="es-MX"/>
              </w:rPr>
              <w:t> </w:t>
            </w:r>
            <w:r w:rsidR="009D24A9" w:rsidRPr="00626ACA">
              <w:t>${</w:t>
            </w:r>
            <w:r w:rsidR="009D24A9">
              <w:t>fecha</w:t>
            </w:r>
            <w:r w:rsidR="009D24A9" w:rsidRPr="00626ACA">
              <w:t>}</w:t>
            </w:r>
          </w:p>
        </w:tc>
        <w:tc>
          <w:tcPr>
            <w:tcW w:w="4299" w:type="dxa"/>
            <w:gridSpan w:val="2"/>
            <w:tcBorders>
              <w:top w:val="nil"/>
              <w:left w:val="nil"/>
              <w:bottom w:val="single" w:sz="4" w:space="0" w:color="auto"/>
              <w:right w:val="single" w:sz="4" w:space="0" w:color="auto"/>
            </w:tcBorders>
            <w:shd w:val="clear" w:color="auto" w:fill="auto"/>
            <w:noWrap/>
            <w:vAlign w:val="center"/>
            <w:hideMark/>
          </w:tcPr>
          <w:p w14:paraId="60B33AAE" w14:textId="51B72405" w:rsidR="004D2A4C" w:rsidRPr="004D2A4C" w:rsidRDefault="004D2A4C" w:rsidP="009D24A9">
            <w:pPr>
              <w:jc w:val="both"/>
              <w:rPr>
                <w:lang w:eastAsia="es-MX"/>
              </w:rPr>
            </w:pPr>
            <w:r w:rsidRPr="004D2A4C">
              <w:rPr>
                <w:lang w:eastAsia="es-MX"/>
              </w:rPr>
              <w:t> </w:t>
            </w:r>
            <w:r w:rsidR="009D24A9" w:rsidRPr="00626ACA">
              <w:t>${</w:t>
            </w:r>
            <w:r w:rsidR="009D24A9">
              <w:t>nombramiento</w:t>
            </w:r>
            <w:r w:rsidR="009D24A9" w:rsidRPr="00626ACA">
              <w:t>}</w:t>
            </w:r>
          </w:p>
        </w:tc>
        <w:tc>
          <w:tcPr>
            <w:tcW w:w="17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F2124" w14:textId="79EDB419" w:rsidR="004D2A4C" w:rsidRPr="004D2A4C" w:rsidRDefault="004D2A4C" w:rsidP="009D24A9">
            <w:pPr>
              <w:jc w:val="both"/>
              <w:rPr>
                <w:lang w:eastAsia="es-MX"/>
              </w:rPr>
            </w:pPr>
            <w:r w:rsidRPr="004D2A4C">
              <w:rPr>
                <w:lang w:eastAsia="es-MX"/>
              </w:rPr>
              <w:t> </w:t>
            </w:r>
            <w:r w:rsidR="009D24A9" w:rsidRPr="00626ACA">
              <w:t>${</w:t>
            </w:r>
            <w:r w:rsidR="009D24A9">
              <w:t>anti</w:t>
            </w:r>
            <w:r w:rsidR="009D24A9" w:rsidRPr="00626ACA">
              <w:t>}</w:t>
            </w:r>
          </w:p>
        </w:tc>
      </w:tr>
      <w:tr w:rsidR="004D2A4C" w:rsidRPr="004D2A4C" w14:paraId="7023EB1C"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8109B55" w14:textId="77777777" w:rsidR="004D2A4C" w:rsidRPr="004D2A4C" w:rsidRDefault="004D2A4C" w:rsidP="004D2A4C">
            <w:pPr>
              <w:rPr>
                <w:lang w:eastAsia="es-MX"/>
              </w:rPr>
            </w:pPr>
          </w:p>
        </w:tc>
      </w:tr>
      <w:tr w:rsidR="004D2A4C" w:rsidRPr="004D2A4C" w14:paraId="62B28A9E"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CFF8C35" w14:textId="6EB98662" w:rsidR="004D2A4C" w:rsidRPr="004D2A4C" w:rsidRDefault="00FB57DD" w:rsidP="004D2A4C">
            <w:pPr>
              <w:rPr>
                <w:b/>
                <w:bCs/>
                <w:lang w:eastAsia="es-MX"/>
              </w:rPr>
            </w:pPr>
            <w:r>
              <w:rPr>
                <w:b/>
                <w:bCs/>
                <w:lang w:eastAsia="es-MX"/>
              </w:rPr>
              <w:t xml:space="preserve">4. </w:t>
            </w:r>
            <w:r w:rsidR="004D2A4C" w:rsidRPr="004D2A4C">
              <w:rPr>
                <w:b/>
                <w:bCs/>
                <w:lang w:eastAsia="es-MX"/>
              </w:rPr>
              <w:t xml:space="preserve">Formación académica </w:t>
            </w:r>
            <w:r w:rsidR="004D2A4C" w:rsidRPr="004D2A4C">
              <w:rPr>
                <w:lang w:eastAsia="es-MX"/>
              </w:rPr>
              <w:t>(ver la pestaña de instrucciones de llenado)</w:t>
            </w:r>
          </w:p>
        </w:tc>
      </w:tr>
      <w:tr w:rsidR="004D2A4C" w:rsidRPr="004D2A4C" w14:paraId="36FFEF2D"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67CC688" w14:textId="77777777" w:rsidR="004D2A4C" w:rsidRPr="004D2A4C" w:rsidRDefault="004D2A4C" w:rsidP="004D2A4C">
            <w:pPr>
              <w:rPr>
                <w:lang w:eastAsia="es-MX"/>
              </w:rPr>
            </w:pPr>
            <w:r w:rsidRPr="004D2A4C">
              <w:rPr>
                <w:lang w:eastAsia="es-MX"/>
              </w:rPr>
              <w:t>Nivel</w:t>
            </w:r>
          </w:p>
        </w:tc>
        <w:tc>
          <w:tcPr>
            <w:tcW w:w="3354" w:type="dxa"/>
            <w:tcBorders>
              <w:top w:val="single" w:sz="4" w:space="0" w:color="auto"/>
              <w:left w:val="nil"/>
              <w:bottom w:val="single" w:sz="4" w:space="0" w:color="auto"/>
              <w:right w:val="single" w:sz="4" w:space="0" w:color="auto"/>
            </w:tcBorders>
            <w:shd w:val="clear" w:color="000000" w:fill="DCE6F1"/>
            <w:noWrap/>
            <w:vAlign w:val="center"/>
            <w:hideMark/>
          </w:tcPr>
          <w:p w14:paraId="2BD94844" w14:textId="77777777" w:rsidR="004D2A4C" w:rsidRPr="004D2A4C" w:rsidRDefault="004D2A4C" w:rsidP="004D2A4C">
            <w:pPr>
              <w:rPr>
                <w:lang w:eastAsia="es-MX"/>
              </w:rPr>
            </w:pPr>
            <w:r w:rsidRPr="004D2A4C">
              <w:rPr>
                <w:lang w:eastAsia="es-MX"/>
              </w:rPr>
              <w:t>Nombre (incluir especialidad)</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49B63218"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6DAC90F1"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0415FAB" w14:textId="77777777" w:rsidR="004D2A4C" w:rsidRPr="004D2A4C" w:rsidRDefault="004D2A4C" w:rsidP="004D2A4C">
            <w:pPr>
              <w:rPr>
                <w:lang w:eastAsia="es-MX"/>
              </w:rPr>
            </w:pPr>
            <w:r w:rsidRPr="004D2A4C">
              <w:rPr>
                <w:lang w:eastAsia="es-MX"/>
              </w:rPr>
              <w:t>Cédula Profesional</w:t>
            </w:r>
          </w:p>
        </w:tc>
      </w:tr>
      <w:tr w:rsidR="004D2A4C" w:rsidRPr="004D2A4C" w14:paraId="053E8001"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138752D7" w14:textId="3B0DA675" w:rsidR="004D2A4C" w:rsidRPr="004D2A4C" w:rsidRDefault="00D85E94" w:rsidP="004D2A4C">
            <w:pPr>
              <w:rPr>
                <w:lang w:eastAsia="es-MX"/>
              </w:rPr>
            </w:pPr>
            <w:r w:rsidRPr="00626ACA">
              <w:t>${</w:t>
            </w:r>
            <w:r>
              <w:t>idL</w:t>
            </w:r>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981AC24" w14:textId="42B45813" w:rsidR="004D2A4C" w:rsidRPr="004D2A4C" w:rsidRDefault="004D2A4C" w:rsidP="009D24A9">
            <w:pPr>
              <w:jc w:val="both"/>
              <w:rPr>
                <w:lang w:eastAsia="es-MX"/>
              </w:rPr>
            </w:pPr>
            <w:r w:rsidRPr="004D2A4C">
              <w:rPr>
                <w:lang w:eastAsia="es-MX"/>
              </w:rPr>
              <w:t> </w:t>
            </w:r>
            <w:r w:rsidR="009D24A9" w:rsidRPr="00626ACA">
              <w:t>${</w:t>
            </w:r>
            <w:r w:rsidR="00461A7F">
              <w:t>lic</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EB5B719" w14:textId="7A4A721A" w:rsidR="004D2A4C" w:rsidRPr="004D2A4C" w:rsidRDefault="004D2A4C" w:rsidP="009D24A9">
            <w:pPr>
              <w:jc w:val="both"/>
              <w:rPr>
                <w:lang w:eastAsia="es-MX"/>
              </w:rPr>
            </w:pPr>
            <w:r w:rsidRPr="004D2A4C">
              <w:rPr>
                <w:lang w:eastAsia="es-MX"/>
              </w:rPr>
              <w:t> </w:t>
            </w:r>
            <w:r w:rsidR="009D24A9" w:rsidRPr="00626ACA">
              <w:t>${</w:t>
            </w:r>
            <w:r w:rsidR="00461A7F">
              <w:t>insL</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C3E01A3" w14:textId="11F3521D" w:rsidR="004D2A4C" w:rsidRPr="004D2A4C" w:rsidRDefault="004D2A4C" w:rsidP="009D24A9">
            <w:pPr>
              <w:jc w:val="both"/>
              <w:rPr>
                <w:lang w:eastAsia="es-MX"/>
              </w:rPr>
            </w:pPr>
            <w:r w:rsidRPr="004D2A4C">
              <w:rPr>
                <w:lang w:eastAsia="es-MX"/>
              </w:rPr>
              <w:t> </w:t>
            </w:r>
            <w:r w:rsidR="009D24A9" w:rsidRPr="00626ACA">
              <w:t>${</w:t>
            </w:r>
            <w:r w:rsidR="00461A7F">
              <w:t>obtL</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1D1B5F7" w14:textId="4E24FDA4" w:rsidR="004D2A4C" w:rsidRPr="004D2A4C" w:rsidRDefault="004D2A4C" w:rsidP="009D24A9">
            <w:pPr>
              <w:jc w:val="both"/>
              <w:rPr>
                <w:lang w:eastAsia="es-MX"/>
              </w:rPr>
            </w:pPr>
            <w:r w:rsidRPr="004D2A4C">
              <w:rPr>
                <w:lang w:eastAsia="es-MX"/>
              </w:rPr>
              <w:t> </w:t>
            </w:r>
            <w:r w:rsidR="009D24A9" w:rsidRPr="00626ACA">
              <w:t>${</w:t>
            </w:r>
            <w:r w:rsidR="00461A7F">
              <w:t>ceduL</w:t>
            </w:r>
            <w:r w:rsidR="009D24A9" w:rsidRPr="00626ACA">
              <w:t>}</w:t>
            </w:r>
          </w:p>
        </w:tc>
      </w:tr>
      <w:tr w:rsidR="004D2A4C" w:rsidRPr="004D2A4C" w14:paraId="208EE57D"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49C14D7A" w14:textId="15B7A8EE" w:rsidR="004D2A4C" w:rsidRPr="004D2A4C" w:rsidRDefault="00D85E94" w:rsidP="004D2A4C">
            <w:pPr>
              <w:rPr>
                <w:lang w:eastAsia="es-MX"/>
              </w:rPr>
            </w:pPr>
            <w:r w:rsidRPr="00626ACA">
              <w:t>${</w:t>
            </w:r>
            <w:r>
              <w:t>idE</w:t>
            </w:r>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17C6141E" w14:textId="1BA3B8C1" w:rsidR="004D2A4C" w:rsidRPr="004D2A4C" w:rsidRDefault="004D2A4C" w:rsidP="009D24A9">
            <w:pPr>
              <w:jc w:val="both"/>
              <w:rPr>
                <w:lang w:eastAsia="es-MX"/>
              </w:rPr>
            </w:pPr>
            <w:r w:rsidRPr="004D2A4C">
              <w:rPr>
                <w:lang w:eastAsia="es-MX"/>
              </w:rPr>
              <w:t> </w:t>
            </w:r>
            <w:r w:rsidR="009D24A9" w:rsidRPr="00626ACA">
              <w:t>${</w:t>
            </w:r>
            <w:r w:rsidR="00461A7F">
              <w:t>esp</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24FE91BA" w14:textId="58FFD1CC" w:rsidR="004D2A4C" w:rsidRPr="004D2A4C" w:rsidRDefault="004D2A4C" w:rsidP="00285527">
            <w:pPr>
              <w:jc w:val="both"/>
              <w:rPr>
                <w:lang w:eastAsia="es-MX"/>
              </w:rPr>
            </w:pPr>
            <w:r w:rsidRPr="004D2A4C">
              <w:rPr>
                <w:lang w:eastAsia="es-MX"/>
              </w:rPr>
              <w:t> </w:t>
            </w:r>
            <w:r w:rsidR="009D24A9" w:rsidRPr="00626ACA">
              <w:t>${</w:t>
            </w:r>
            <w:r w:rsidR="00461A7F">
              <w:t>insE</w:t>
            </w:r>
            <w:r w:rsidR="003A67E7">
              <w:t>}</w:t>
            </w:r>
          </w:p>
        </w:tc>
        <w:tc>
          <w:tcPr>
            <w:tcW w:w="1940" w:type="dxa"/>
            <w:tcBorders>
              <w:top w:val="nil"/>
              <w:left w:val="nil"/>
              <w:bottom w:val="single" w:sz="4" w:space="0" w:color="auto"/>
              <w:right w:val="single" w:sz="4" w:space="0" w:color="auto"/>
            </w:tcBorders>
            <w:shd w:val="clear" w:color="auto" w:fill="auto"/>
            <w:noWrap/>
            <w:vAlign w:val="center"/>
            <w:hideMark/>
          </w:tcPr>
          <w:p w14:paraId="55294358" w14:textId="3EA1E05A" w:rsidR="004D2A4C" w:rsidRPr="004D2A4C" w:rsidRDefault="004D2A4C" w:rsidP="009D24A9">
            <w:pPr>
              <w:jc w:val="both"/>
              <w:rPr>
                <w:lang w:eastAsia="es-MX"/>
              </w:rPr>
            </w:pPr>
            <w:r w:rsidRPr="004D2A4C">
              <w:rPr>
                <w:lang w:eastAsia="es-MX"/>
              </w:rPr>
              <w:t> </w:t>
            </w:r>
            <w:r w:rsidR="009D24A9" w:rsidRPr="00626ACA">
              <w:t>${</w:t>
            </w:r>
            <w:r w:rsidR="00461A7F">
              <w:t>obtE</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B095858" w14:textId="7C235511" w:rsidR="004D2A4C" w:rsidRPr="004D2A4C" w:rsidRDefault="004D2A4C" w:rsidP="009D24A9">
            <w:pPr>
              <w:jc w:val="both"/>
              <w:rPr>
                <w:lang w:eastAsia="es-MX"/>
              </w:rPr>
            </w:pPr>
            <w:r w:rsidRPr="004D2A4C">
              <w:rPr>
                <w:lang w:eastAsia="es-MX"/>
              </w:rPr>
              <w:t> </w:t>
            </w:r>
            <w:r w:rsidR="009D24A9" w:rsidRPr="00626ACA">
              <w:t>${</w:t>
            </w:r>
            <w:r w:rsidR="00461A7F">
              <w:t>ceduE</w:t>
            </w:r>
            <w:r w:rsidR="009D24A9" w:rsidRPr="00626ACA">
              <w:t>}</w:t>
            </w:r>
          </w:p>
        </w:tc>
      </w:tr>
      <w:tr w:rsidR="004D2A4C" w:rsidRPr="004D2A4C" w14:paraId="3329AB14"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2506A4C2" w14:textId="41D85E72" w:rsidR="004D2A4C" w:rsidRPr="004D2A4C" w:rsidRDefault="00D85E94" w:rsidP="004D2A4C">
            <w:pPr>
              <w:rPr>
                <w:lang w:eastAsia="es-MX"/>
              </w:rPr>
            </w:pPr>
            <w:r w:rsidRPr="00626ACA">
              <w:t>${</w:t>
            </w:r>
            <w:r>
              <w:t>idM</w:t>
            </w:r>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0AEB70BC" w14:textId="72F39482" w:rsidR="004D2A4C" w:rsidRPr="004D2A4C" w:rsidRDefault="004D2A4C" w:rsidP="009D24A9">
            <w:pPr>
              <w:jc w:val="both"/>
              <w:rPr>
                <w:lang w:eastAsia="es-MX"/>
              </w:rPr>
            </w:pPr>
            <w:r w:rsidRPr="004D2A4C">
              <w:rPr>
                <w:lang w:eastAsia="es-MX"/>
              </w:rPr>
              <w:t> </w:t>
            </w:r>
            <w:r w:rsidR="009D24A9" w:rsidRPr="00626ACA">
              <w:t>${</w:t>
            </w:r>
            <w:r w:rsidR="00461A7F">
              <w:t>mas</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05509000" w14:textId="500170A6" w:rsidR="004D2A4C" w:rsidRPr="004D2A4C" w:rsidRDefault="004D2A4C" w:rsidP="00285527">
            <w:pPr>
              <w:jc w:val="both"/>
              <w:rPr>
                <w:lang w:eastAsia="es-MX"/>
              </w:rPr>
            </w:pPr>
            <w:r w:rsidRPr="004D2A4C">
              <w:rPr>
                <w:lang w:eastAsia="es-MX"/>
              </w:rPr>
              <w:t> </w:t>
            </w:r>
            <w:r w:rsidR="009D24A9" w:rsidRPr="00626ACA">
              <w:t>${</w:t>
            </w:r>
            <w:r w:rsidR="00461A7F">
              <w:t>insM</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7EB11036" w14:textId="6328B0EA" w:rsidR="004D2A4C" w:rsidRPr="004D2A4C" w:rsidRDefault="004D2A4C" w:rsidP="009D24A9">
            <w:pPr>
              <w:jc w:val="both"/>
              <w:rPr>
                <w:lang w:eastAsia="es-MX"/>
              </w:rPr>
            </w:pPr>
            <w:r w:rsidRPr="004D2A4C">
              <w:rPr>
                <w:lang w:eastAsia="es-MX"/>
              </w:rPr>
              <w:t> </w:t>
            </w:r>
            <w:r w:rsidR="009D24A9" w:rsidRPr="00626ACA">
              <w:t>${</w:t>
            </w:r>
            <w:r w:rsidR="00461A7F">
              <w:t>obtM</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9C7DB01" w14:textId="72835ADE" w:rsidR="004D2A4C" w:rsidRPr="004D2A4C" w:rsidRDefault="004D2A4C" w:rsidP="009D24A9">
            <w:pPr>
              <w:jc w:val="both"/>
              <w:rPr>
                <w:lang w:eastAsia="es-MX"/>
              </w:rPr>
            </w:pPr>
            <w:r w:rsidRPr="004D2A4C">
              <w:rPr>
                <w:lang w:eastAsia="es-MX"/>
              </w:rPr>
              <w:t> </w:t>
            </w:r>
            <w:r w:rsidR="009D24A9" w:rsidRPr="00626ACA">
              <w:t>${</w:t>
            </w:r>
            <w:r w:rsidR="00461A7F">
              <w:t>ceduM</w:t>
            </w:r>
            <w:r w:rsidR="009D24A9" w:rsidRPr="00626ACA">
              <w:t>}</w:t>
            </w:r>
          </w:p>
        </w:tc>
      </w:tr>
      <w:tr w:rsidR="004D2A4C" w:rsidRPr="004D2A4C" w14:paraId="1F677DC9" w14:textId="77777777" w:rsidTr="009D24A9">
        <w:trPr>
          <w:trHeight w:val="264"/>
        </w:trPr>
        <w:tc>
          <w:tcPr>
            <w:tcW w:w="666" w:type="dxa"/>
            <w:tcBorders>
              <w:top w:val="nil"/>
              <w:left w:val="single" w:sz="4" w:space="0" w:color="auto"/>
              <w:bottom w:val="single" w:sz="4" w:space="0" w:color="auto"/>
              <w:right w:val="single" w:sz="4" w:space="0" w:color="auto"/>
            </w:tcBorders>
            <w:shd w:val="clear" w:color="000000" w:fill="DCE6F1"/>
            <w:noWrap/>
            <w:vAlign w:val="center"/>
            <w:hideMark/>
          </w:tcPr>
          <w:p w14:paraId="6094DF74" w14:textId="556E0310" w:rsidR="004D2A4C" w:rsidRPr="004D2A4C" w:rsidRDefault="00D85E94" w:rsidP="004D2A4C">
            <w:pPr>
              <w:rPr>
                <w:lang w:eastAsia="es-MX"/>
              </w:rPr>
            </w:pPr>
            <w:r w:rsidRPr="00626ACA">
              <w:t>${</w:t>
            </w:r>
            <w:r w:rsidR="00AA53B0">
              <w:t>idD</w:t>
            </w:r>
            <w:r w:rsidRPr="00626ACA">
              <w:t>}</w:t>
            </w:r>
          </w:p>
        </w:tc>
        <w:tc>
          <w:tcPr>
            <w:tcW w:w="3354" w:type="dxa"/>
            <w:tcBorders>
              <w:top w:val="nil"/>
              <w:left w:val="nil"/>
              <w:bottom w:val="single" w:sz="4" w:space="0" w:color="auto"/>
              <w:right w:val="single" w:sz="4" w:space="0" w:color="auto"/>
            </w:tcBorders>
            <w:shd w:val="clear" w:color="auto" w:fill="auto"/>
            <w:noWrap/>
            <w:vAlign w:val="center"/>
            <w:hideMark/>
          </w:tcPr>
          <w:p w14:paraId="4A4D4007" w14:textId="05953B9D" w:rsidR="004D2A4C" w:rsidRPr="004D2A4C" w:rsidRDefault="004D2A4C" w:rsidP="009D24A9">
            <w:pPr>
              <w:jc w:val="both"/>
              <w:rPr>
                <w:lang w:eastAsia="es-MX"/>
              </w:rPr>
            </w:pPr>
            <w:r w:rsidRPr="004D2A4C">
              <w:rPr>
                <w:lang w:eastAsia="es-MX"/>
              </w:rPr>
              <w:t> </w:t>
            </w:r>
            <w:r w:rsidR="009D24A9" w:rsidRPr="00626ACA">
              <w:t>${</w:t>
            </w:r>
            <w:r w:rsidR="00461A7F">
              <w:t>doc</w:t>
            </w:r>
            <w:r w:rsidR="009D24A9" w:rsidRPr="00626ACA">
              <w:t>}</w:t>
            </w:r>
          </w:p>
        </w:tc>
        <w:tc>
          <w:tcPr>
            <w:tcW w:w="2359" w:type="dxa"/>
            <w:tcBorders>
              <w:top w:val="nil"/>
              <w:left w:val="nil"/>
              <w:bottom w:val="single" w:sz="4" w:space="0" w:color="auto"/>
              <w:right w:val="single" w:sz="4" w:space="0" w:color="auto"/>
            </w:tcBorders>
            <w:shd w:val="clear" w:color="auto" w:fill="auto"/>
            <w:noWrap/>
            <w:vAlign w:val="center"/>
            <w:hideMark/>
          </w:tcPr>
          <w:p w14:paraId="109E330C" w14:textId="447A7163" w:rsidR="004D2A4C" w:rsidRPr="004D2A4C" w:rsidRDefault="004D2A4C" w:rsidP="009D24A9">
            <w:pPr>
              <w:jc w:val="both"/>
              <w:rPr>
                <w:lang w:eastAsia="es-MX"/>
              </w:rPr>
            </w:pPr>
            <w:r w:rsidRPr="004D2A4C">
              <w:rPr>
                <w:lang w:eastAsia="es-MX"/>
              </w:rPr>
              <w:t> </w:t>
            </w:r>
            <w:r w:rsidR="009D24A9" w:rsidRPr="00626ACA">
              <w:t>${</w:t>
            </w:r>
            <w:r w:rsidR="00461A7F">
              <w:t>insD</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19196B" w14:textId="2B17E124" w:rsidR="004D2A4C" w:rsidRPr="004D2A4C" w:rsidRDefault="004D2A4C" w:rsidP="009D24A9">
            <w:pPr>
              <w:jc w:val="both"/>
              <w:rPr>
                <w:lang w:eastAsia="es-MX"/>
              </w:rPr>
            </w:pPr>
            <w:r w:rsidRPr="004D2A4C">
              <w:rPr>
                <w:lang w:eastAsia="es-MX"/>
              </w:rPr>
              <w:t> </w:t>
            </w:r>
            <w:r w:rsidR="009D24A9" w:rsidRPr="00626ACA">
              <w:t>${</w:t>
            </w:r>
            <w:r w:rsidR="00461A7F">
              <w:t>obtD</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DF0F156" w14:textId="3441F3DB" w:rsidR="004D2A4C" w:rsidRPr="004D2A4C" w:rsidRDefault="004D2A4C" w:rsidP="009D24A9">
            <w:pPr>
              <w:jc w:val="both"/>
              <w:rPr>
                <w:lang w:eastAsia="es-MX"/>
              </w:rPr>
            </w:pPr>
            <w:r w:rsidRPr="004D2A4C">
              <w:rPr>
                <w:lang w:eastAsia="es-MX"/>
              </w:rPr>
              <w:t> </w:t>
            </w:r>
            <w:r w:rsidR="009D24A9" w:rsidRPr="00626ACA">
              <w:t>${</w:t>
            </w:r>
            <w:r w:rsidR="00461A7F">
              <w:t>ceduD</w:t>
            </w:r>
            <w:r w:rsidR="009D24A9" w:rsidRPr="00626ACA">
              <w:t>}</w:t>
            </w:r>
          </w:p>
        </w:tc>
      </w:tr>
      <w:tr w:rsidR="004D2A4C" w:rsidRPr="004D2A4C" w14:paraId="281680C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0514024" w14:textId="77777777" w:rsidR="004D2A4C" w:rsidRPr="004D2A4C" w:rsidRDefault="004D2A4C" w:rsidP="004D2A4C">
            <w:pPr>
              <w:rPr>
                <w:lang w:eastAsia="es-MX"/>
              </w:rPr>
            </w:pPr>
          </w:p>
        </w:tc>
      </w:tr>
      <w:tr w:rsidR="004D2A4C" w:rsidRPr="004D2A4C" w14:paraId="786709A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257ABD0" w14:textId="7237AE32" w:rsidR="004D2A4C" w:rsidRPr="004D2A4C" w:rsidRDefault="00FB57DD" w:rsidP="004D2A4C">
            <w:pPr>
              <w:rPr>
                <w:lang w:eastAsia="es-MX"/>
              </w:rPr>
            </w:pPr>
            <w:r>
              <w:rPr>
                <w:b/>
                <w:bCs/>
                <w:lang w:eastAsia="es-MX"/>
              </w:rPr>
              <w:t xml:space="preserve">5. </w:t>
            </w:r>
            <w:r w:rsidR="004D2A4C" w:rsidRPr="004D2A4C">
              <w:rPr>
                <w:b/>
                <w:bCs/>
                <w:lang w:eastAsia="es-MX"/>
              </w:rPr>
              <w:t>Capacitación docente</w:t>
            </w:r>
            <w:r w:rsidR="004D2A4C" w:rsidRPr="004D2A4C">
              <w:rPr>
                <w:lang w:eastAsia="es-MX"/>
              </w:rPr>
              <w:t xml:space="preserve"> en los últimos cinco años (ver la pestaña de instrucciones de llenado)</w:t>
            </w:r>
          </w:p>
        </w:tc>
      </w:tr>
      <w:tr w:rsidR="004D2A4C" w:rsidRPr="004D2A4C" w14:paraId="767F2D02"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3EA2343" w14:textId="77777777" w:rsidR="004D2A4C" w:rsidRPr="004D2A4C" w:rsidRDefault="004D2A4C" w:rsidP="004D2A4C">
            <w:pPr>
              <w:rPr>
                <w:lang w:eastAsia="es-MX"/>
              </w:rPr>
            </w:pPr>
            <w:r w:rsidRPr="004D2A4C">
              <w:rPr>
                <w:lang w:eastAsia="es-MX"/>
              </w:rPr>
              <w:t>Tipo de capacitación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685798C7"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38D0986"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54B31D7D" w14:textId="77777777" w:rsidR="004D2A4C" w:rsidRPr="004D2A4C" w:rsidRDefault="004D2A4C" w:rsidP="004D2A4C">
            <w:pPr>
              <w:rPr>
                <w:lang w:eastAsia="es-MX"/>
              </w:rPr>
            </w:pPr>
            <w:r w:rsidRPr="004D2A4C">
              <w:rPr>
                <w:lang w:eastAsia="es-MX"/>
              </w:rPr>
              <w:t>Horas</w:t>
            </w:r>
          </w:p>
        </w:tc>
      </w:tr>
      <w:tr w:rsidR="004D2A4C" w:rsidRPr="004D2A4C" w14:paraId="74BFC31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E9573" w14:textId="2F11D2B7" w:rsidR="004D2A4C" w:rsidRPr="004D2A4C" w:rsidRDefault="009D24A9" w:rsidP="009D24A9">
            <w:pPr>
              <w:jc w:val="both"/>
              <w:rPr>
                <w:lang w:eastAsia="es-MX"/>
              </w:rPr>
            </w:pPr>
            <w:r>
              <w:rPr>
                <w:sz w:val="16"/>
              </w:rPr>
              <w:t>${capacitacionId</w:t>
            </w:r>
            <w:r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809A8" w14:textId="68AB1B70" w:rsidR="004D2A4C" w:rsidRPr="004D2A4C" w:rsidRDefault="004D2A4C" w:rsidP="009D24A9">
            <w:pPr>
              <w:jc w:val="both"/>
              <w:rPr>
                <w:lang w:eastAsia="es-MX"/>
              </w:rPr>
            </w:pPr>
            <w:r w:rsidRPr="004D2A4C">
              <w:rPr>
                <w:lang w:eastAsia="es-MX"/>
              </w:rPr>
              <w:t> </w:t>
            </w:r>
            <w:r w:rsidR="009D24A9" w:rsidRPr="00626ACA">
              <w:t>${</w:t>
            </w:r>
            <w:r w:rsidR="00461A7F">
              <w:t>insC</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6EC76AAA" w14:textId="4486A448" w:rsidR="004D2A4C" w:rsidRPr="004D2A4C" w:rsidRDefault="004D2A4C" w:rsidP="009D24A9">
            <w:pPr>
              <w:jc w:val="both"/>
              <w:rPr>
                <w:lang w:eastAsia="es-MX"/>
              </w:rPr>
            </w:pPr>
            <w:r w:rsidRPr="004D2A4C">
              <w:rPr>
                <w:lang w:eastAsia="es-MX"/>
              </w:rPr>
              <w:t> </w:t>
            </w:r>
            <w:r w:rsidR="009D24A9" w:rsidRPr="00626ACA">
              <w:t>${</w:t>
            </w:r>
            <w:r w:rsidR="00461A7F">
              <w:t>obtC</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7353E687" w14:textId="7C593FA2" w:rsidR="004D2A4C" w:rsidRPr="004D2A4C" w:rsidRDefault="004D2A4C" w:rsidP="009D24A9">
            <w:pPr>
              <w:jc w:val="both"/>
              <w:rPr>
                <w:lang w:eastAsia="es-MX"/>
              </w:rPr>
            </w:pPr>
            <w:r w:rsidRPr="004D2A4C">
              <w:rPr>
                <w:lang w:eastAsia="es-MX"/>
              </w:rPr>
              <w:t> </w:t>
            </w:r>
            <w:r w:rsidR="009D24A9" w:rsidRPr="00626ACA">
              <w:t>${</w:t>
            </w:r>
            <w:r w:rsidR="00461A7F">
              <w:t>horasC</w:t>
            </w:r>
            <w:r w:rsidR="009D24A9" w:rsidRPr="00626ACA">
              <w:t>}</w:t>
            </w:r>
          </w:p>
        </w:tc>
      </w:tr>
      <w:tr w:rsidR="004D2A4C" w:rsidRPr="004D2A4C" w14:paraId="11D3ED80" w14:textId="77777777" w:rsidTr="009D24A9">
        <w:trPr>
          <w:trHeight w:val="135"/>
        </w:trPr>
        <w:tc>
          <w:tcPr>
            <w:tcW w:w="10046" w:type="dxa"/>
            <w:gridSpan w:val="5"/>
            <w:tcBorders>
              <w:top w:val="nil"/>
              <w:left w:val="nil"/>
              <w:bottom w:val="single" w:sz="4" w:space="0" w:color="auto"/>
              <w:right w:val="nil"/>
            </w:tcBorders>
            <w:shd w:val="clear" w:color="auto" w:fill="auto"/>
            <w:noWrap/>
            <w:vAlign w:val="center"/>
            <w:hideMark/>
          </w:tcPr>
          <w:p w14:paraId="46C86B94" w14:textId="77777777" w:rsidR="004D2A4C" w:rsidRPr="004D2A4C" w:rsidRDefault="004D2A4C" w:rsidP="004D2A4C">
            <w:pPr>
              <w:rPr>
                <w:lang w:eastAsia="es-MX"/>
              </w:rPr>
            </w:pPr>
          </w:p>
        </w:tc>
      </w:tr>
      <w:tr w:rsidR="004D2A4C" w:rsidRPr="004D2A4C" w14:paraId="7C68198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A4B0E16" w14:textId="5E77BB19" w:rsidR="004D2A4C" w:rsidRPr="004D2A4C" w:rsidRDefault="00FB57DD" w:rsidP="004D2A4C">
            <w:pPr>
              <w:rPr>
                <w:lang w:eastAsia="es-MX"/>
              </w:rPr>
            </w:pPr>
            <w:r>
              <w:rPr>
                <w:b/>
                <w:bCs/>
                <w:lang w:eastAsia="es-MX"/>
              </w:rPr>
              <w:t xml:space="preserve">6. </w:t>
            </w:r>
            <w:r w:rsidR="004D2A4C" w:rsidRPr="004D2A4C">
              <w:rPr>
                <w:b/>
                <w:bCs/>
                <w:lang w:eastAsia="es-MX"/>
              </w:rPr>
              <w:t>Actualización disciplinar</w:t>
            </w:r>
            <w:r w:rsidR="004D2A4C" w:rsidRPr="004D2A4C">
              <w:rPr>
                <w:lang w:eastAsia="es-MX"/>
              </w:rPr>
              <w:t xml:space="preserve"> en los últimos cinco años (ver la pestaña de instrucciones de llenado)</w:t>
            </w:r>
          </w:p>
        </w:tc>
      </w:tr>
      <w:tr w:rsidR="004D2A4C" w:rsidRPr="004D2A4C" w14:paraId="4EA3D1C9"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0A7A748" w14:textId="77777777" w:rsidR="004D2A4C" w:rsidRPr="004D2A4C" w:rsidRDefault="004D2A4C" w:rsidP="004D2A4C">
            <w:pPr>
              <w:rPr>
                <w:lang w:eastAsia="es-MX"/>
              </w:rPr>
            </w:pPr>
            <w:r w:rsidRPr="004D2A4C">
              <w:rPr>
                <w:lang w:eastAsia="es-MX"/>
              </w:rPr>
              <w:t>Tipo de actualización</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7AC9562F" w14:textId="77777777" w:rsidR="004D2A4C" w:rsidRPr="004D2A4C" w:rsidRDefault="004D2A4C" w:rsidP="004D2A4C">
            <w:pPr>
              <w:rPr>
                <w:lang w:eastAsia="es-MX"/>
              </w:rPr>
            </w:pPr>
            <w:r w:rsidRPr="004D2A4C">
              <w:rPr>
                <w:lang w:eastAsia="es-MX"/>
              </w:rPr>
              <w:t>Institución y país</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18FC51E5" w14:textId="77777777" w:rsidR="004D2A4C" w:rsidRPr="004D2A4C" w:rsidRDefault="004D2A4C" w:rsidP="004D2A4C">
            <w:pPr>
              <w:rPr>
                <w:lang w:eastAsia="es-MX"/>
              </w:rPr>
            </w:pPr>
            <w:r w:rsidRPr="004D2A4C">
              <w:rPr>
                <w:lang w:eastAsia="es-MX"/>
              </w:rPr>
              <w:t>Año de obtención</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22DE8BBF" w14:textId="77777777" w:rsidR="004D2A4C" w:rsidRPr="004D2A4C" w:rsidRDefault="004D2A4C" w:rsidP="004D2A4C">
            <w:pPr>
              <w:rPr>
                <w:lang w:eastAsia="es-MX"/>
              </w:rPr>
            </w:pPr>
            <w:r w:rsidRPr="004D2A4C">
              <w:rPr>
                <w:lang w:eastAsia="es-MX"/>
              </w:rPr>
              <w:t>Horas</w:t>
            </w:r>
          </w:p>
        </w:tc>
      </w:tr>
      <w:tr w:rsidR="004D2A4C" w:rsidRPr="004D2A4C" w14:paraId="71F62790"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3FD15" w14:textId="3C51E08B" w:rsidR="004D2A4C" w:rsidRPr="004D2A4C" w:rsidRDefault="004D2A4C" w:rsidP="009D24A9">
            <w:pPr>
              <w:jc w:val="both"/>
              <w:rPr>
                <w:lang w:eastAsia="es-MX"/>
              </w:rPr>
            </w:pPr>
            <w:r w:rsidRPr="004D2A4C">
              <w:rPr>
                <w:lang w:eastAsia="es-MX"/>
              </w:rPr>
              <w:t> </w:t>
            </w:r>
            <w:r w:rsidR="009D24A9" w:rsidRPr="00125E7A">
              <w:rPr>
                <w:sz w:val="16"/>
              </w:rPr>
              <w:t>${</w:t>
            </w:r>
            <w:r w:rsidR="009D24A9">
              <w:rPr>
                <w:sz w:val="16"/>
              </w:rPr>
              <w:t>actualizacionId</w:t>
            </w:r>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D011280" w14:textId="7C75E18D" w:rsidR="004D2A4C" w:rsidRPr="004D2A4C" w:rsidRDefault="004D2A4C" w:rsidP="006A4357">
            <w:pPr>
              <w:jc w:val="both"/>
              <w:rPr>
                <w:lang w:eastAsia="es-MX"/>
              </w:rPr>
            </w:pPr>
            <w:r w:rsidRPr="004D2A4C">
              <w:rPr>
                <w:lang w:eastAsia="es-MX"/>
              </w:rPr>
              <w:t> </w:t>
            </w:r>
            <w:r w:rsidR="009D24A9" w:rsidRPr="00626ACA">
              <w:t>${</w:t>
            </w:r>
            <w:r w:rsidR="00461A7F">
              <w:t>insA</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D2FACB7" w14:textId="0887F7F1" w:rsidR="004D2A4C" w:rsidRPr="004D2A4C" w:rsidRDefault="004D2A4C" w:rsidP="009D24A9">
            <w:pPr>
              <w:jc w:val="both"/>
              <w:rPr>
                <w:lang w:eastAsia="es-MX"/>
              </w:rPr>
            </w:pPr>
            <w:r w:rsidRPr="004D2A4C">
              <w:rPr>
                <w:lang w:eastAsia="es-MX"/>
              </w:rPr>
              <w:t> </w:t>
            </w:r>
            <w:r w:rsidR="009D24A9" w:rsidRPr="00626ACA">
              <w:t>${</w:t>
            </w:r>
            <w:r w:rsidR="00461A7F">
              <w:t>obtA</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901B7D5" w14:textId="633F8043" w:rsidR="004D2A4C" w:rsidRPr="004D2A4C" w:rsidRDefault="004D2A4C" w:rsidP="009D24A9">
            <w:pPr>
              <w:jc w:val="both"/>
              <w:rPr>
                <w:lang w:eastAsia="es-MX"/>
              </w:rPr>
            </w:pPr>
            <w:r w:rsidRPr="004D2A4C">
              <w:rPr>
                <w:lang w:eastAsia="es-MX"/>
              </w:rPr>
              <w:t> </w:t>
            </w:r>
            <w:r w:rsidR="009D24A9" w:rsidRPr="00626ACA">
              <w:t>${</w:t>
            </w:r>
            <w:r w:rsidR="00461A7F">
              <w:t>horasA</w:t>
            </w:r>
            <w:r w:rsidR="009D24A9" w:rsidRPr="00626ACA">
              <w:t>}</w:t>
            </w:r>
          </w:p>
        </w:tc>
      </w:tr>
      <w:tr w:rsidR="004D2A4C" w:rsidRPr="004D2A4C" w14:paraId="63780AE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32DD00E4" w14:textId="77777777" w:rsidR="004D2A4C" w:rsidRPr="004D2A4C" w:rsidRDefault="004D2A4C" w:rsidP="004D2A4C">
            <w:pPr>
              <w:rPr>
                <w:lang w:eastAsia="es-MX"/>
              </w:rPr>
            </w:pPr>
          </w:p>
        </w:tc>
      </w:tr>
      <w:tr w:rsidR="004D2A4C" w:rsidRPr="004D2A4C" w14:paraId="1DEBCB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467B10" w14:textId="313C38F7" w:rsidR="004D2A4C" w:rsidRPr="004D2A4C" w:rsidRDefault="00FB57DD" w:rsidP="004D2A4C">
            <w:pPr>
              <w:rPr>
                <w:b/>
                <w:bCs/>
                <w:lang w:eastAsia="es-MX"/>
              </w:rPr>
            </w:pPr>
            <w:r>
              <w:rPr>
                <w:b/>
                <w:bCs/>
                <w:lang w:eastAsia="es-MX"/>
              </w:rPr>
              <w:t xml:space="preserve">7. </w:t>
            </w:r>
            <w:r w:rsidR="004D2A4C" w:rsidRPr="004D2A4C">
              <w:rPr>
                <w:b/>
                <w:bCs/>
                <w:lang w:eastAsia="es-MX"/>
              </w:rPr>
              <w:t>Gestión académica</w:t>
            </w:r>
            <w:r w:rsidR="004D2A4C" w:rsidRPr="004D2A4C">
              <w:rPr>
                <w:lang w:eastAsia="es-MX"/>
              </w:rPr>
              <w:t xml:space="preserve"> (ver la pestaña de instrucciones de llenado)</w:t>
            </w:r>
          </w:p>
        </w:tc>
      </w:tr>
      <w:tr w:rsidR="004D2A4C" w:rsidRPr="004D2A4C" w14:paraId="775B38D4" w14:textId="77777777" w:rsidTr="009D24A9">
        <w:trPr>
          <w:trHeight w:val="195"/>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9D9EBC4"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3836BEEE" w14:textId="77777777" w:rsidR="004D2A4C" w:rsidRPr="004D2A4C" w:rsidRDefault="004D2A4C" w:rsidP="004D2A4C">
            <w:pPr>
              <w:rPr>
                <w:lang w:eastAsia="es-MX"/>
              </w:rPr>
            </w:pPr>
            <w:r w:rsidRPr="004D2A4C">
              <w:rPr>
                <w:lang w:eastAsia="es-MX"/>
              </w:rPr>
              <w:t>Institución</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27478CB3"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7EED7981" w14:textId="77777777" w:rsidR="004D2A4C" w:rsidRPr="004D2A4C" w:rsidRDefault="004D2A4C" w:rsidP="004D2A4C">
            <w:pPr>
              <w:rPr>
                <w:lang w:eastAsia="es-MX"/>
              </w:rPr>
            </w:pPr>
            <w:r w:rsidRPr="004D2A4C">
              <w:rPr>
                <w:lang w:eastAsia="es-MX"/>
              </w:rPr>
              <w:t>A: (mes y año)</w:t>
            </w:r>
          </w:p>
        </w:tc>
      </w:tr>
      <w:tr w:rsidR="004D2A4C" w:rsidRPr="004D2A4C" w14:paraId="0F99B9EC"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01DAC" w14:textId="510EFE7F" w:rsidR="004D2A4C" w:rsidRPr="004D2A4C" w:rsidRDefault="004D2A4C" w:rsidP="009D24A9">
            <w:pPr>
              <w:jc w:val="both"/>
              <w:rPr>
                <w:lang w:eastAsia="es-MX"/>
              </w:rPr>
            </w:pPr>
            <w:r w:rsidRPr="004D2A4C">
              <w:rPr>
                <w:lang w:eastAsia="es-MX"/>
              </w:rPr>
              <w:t> </w:t>
            </w:r>
            <w:r w:rsidR="009D24A9" w:rsidRPr="00125E7A">
              <w:rPr>
                <w:sz w:val="16"/>
              </w:rPr>
              <w:t>${</w:t>
            </w:r>
            <w:r w:rsidR="009D24A9">
              <w:rPr>
                <w:sz w:val="16"/>
              </w:rPr>
              <w:t>gestionId</w:t>
            </w:r>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769EFE50" w14:textId="16286E86" w:rsidR="004D2A4C" w:rsidRPr="004D2A4C" w:rsidRDefault="004D2A4C" w:rsidP="009D24A9">
            <w:pPr>
              <w:jc w:val="both"/>
              <w:rPr>
                <w:lang w:eastAsia="es-MX"/>
              </w:rPr>
            </w:pPr>
            <w:r w:rsidRPr="004D2A4C">
              <w:rPr>
                <w:lang w:eastAsia="es-MX"/>
              </w:rPr>
              <w:t> </w:t>
            </w:r>
            <w:r w:rsidR="009D24A9" w:rsidRPr="00626ACA">
              <w:t>${</w:t>
            </w:r>
            <w:r w:rsidR="00461A7F">
              <w:t>insG</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4C8F310F" w14:textId="54485C7B" w:rsidR="004D2A4C" w:rsidRPr="004D2A4C" w:rsidRDefault="004D2A4C" w:rsidP="009D24A9">
            <w:pPr>
              <w:jc w:val="both"/>
              <w:rPr>
                <w:lang w:eastAsia="es-MX"/>
              </w:rPr>
            </w:pPr>
            <w:r w:rsidRPr="004D2A4C">
              <w:rPr>
                <w:lang w:eastAsia="es-MX"/>
              </w:rPr>
              <w:t> </w:t>
            </w:r>
            <w:r w:rsidR="009D24A9" w:rsidRPr="00626ACA">
              <w:t>${</w:t>
            </w:r>
            <w:r w:rsidR="00461A7F">
              <w:t>deG</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C59E457" w14:textId="7710B32C" w:rsidR="004D2A4C" w:rsidRPr="004D2A4C" w:rsidRDefault="004D2A4C" w:rsidP="009D24A9">
            <w:pPr>
              <w:jc w:val="both"/>
              <w:rPr>
                <w:lang w:eastAsia="es-MX"/>
              </w:rPr>
            </w:pPr>
            <w:r w:rsidRPr="004D2A4C">
              <w:rPr>
                <w:lang w:eastAsia="es-MX"/>
              </w:rPr>
              <w:t> </w:t>
            </w:r>
            <w:r w:rsidR="009D24A9" w:rsidRPr="00626ACA">
              <w:t>${</w:t>
            </w:r>
            <w:r w:rsidR="00461A7F">
              <w:t>aG</w:t>
            </w:r>
            <w:r w:rsidR="009D24A9" w:rsidRPr="00626ACA">
              <w:t>}</w:t>
            </w:r>
          </w:p>
        </w:tc>
      </w:tr>
      <w:tr w:rsidR="004D2A4C" w:rsidRPr="004D2A4C" w14:paraId="7F05E8A0"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6EEC6C5C" w14:textId="77777777" w:rsidR="004D2A4C" w:rsidRPr="004D2A4C" w:rsidRDefault="004D2A4C" w:rsidP="004D2A4C">
            <w:pPr>
              <w:rPr>
                <w:lang w:eastAsia="es-MX"/>
              </w:rPr>
            </w:pPr>
          </w:p>
        </w:tc>
      </w:tr>
      <w:tr w:rsidR="004D2A4C" w:rsidRPr="004D2A4C" w14:paraId="21A403E4"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0BA2ED9" w14:textId="0665F265" w:rsidR="004D2A4C" w:rsidRPr="004D2A4C" w:rsidRDefault="00FB57DD" w:rsidP="004D2A4C">
            <w:pPr>
              <w:rPr>
                <w:lang w:eastAsia="es-MX"/>
              </w:rPr>
            </w:pPr>
            <w:r>
              <w:rPr>
                <w:b/>
                <w:bCs/>
                <w:lang w:eastAsia="es-MX"/>
              </w:rPr>
              <w:t xml:space="preserve">8. </w:t>
            </w:r>
            <w:r w:rsidR="004D2A4C" w:rsidRPr="004D2A4C">
              <w:rPr>
                <w:b/>
                <w:bCs/>
                <w:lang w:eastAsia="es-MX"/>
              </w:rPr>
              <w:t>Productos académicos relevantes</w:t>
            </w:r>
            <w:r w:rsidR="004D2A4C" w:rsidRPr="004D2A4C">
              <w:rPr>
                <w:lang w:eastAsia="es-MX"/>
              </w:rPr>
              <w:t xml:space="preserve"> en los últimos cinco (5) años, relacionados con el PE (ver la pestaña de instrucciones de llenado)</w:t>
            </w:r>
          </w:p>
        </w:tc>
      </w:tr>
      <w:tr w:rsidR="004D2A4C" w:rsidRPr="004D2A4C" w14:paraId="6585D58A" w14:textId="77777777" w:rsidTr="009D24A9">
        <w:trPr>
          <w:trHeight w:val="195"/>
        </w:trPr>
        <w:tc>
          <w:tcPr>
            <w:tcW w:w="666"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C35F920" w14:textId="77777777" w:rsidR="004D2A4C" w:rsidRPr="004D2A4C" w:rsidRDefault="004D2A4C" w:rsidP="004D2A4C">
            <w:pPr>
              <w:rPr>
                <w:lang w:eastAsia="es-MX"/>
              </w:rPr>
            </w:pPr>
            <w:r w:rsidRPr="004D2A4C">
              <w:rPr>
                <w:lang w:eastAsia="es-MX"/>
              </w:rPr>
              <w:t>Núm.</w:t>
            </w:r>
          </w:p>
        </w:tc>
        <w:tc>
          <w:tcPr>
            <w:tcW w:w="9380" w:type="dxa"/>
            <w:gridSpan w:val="4"/>
            <w:tcBorders>
              <w:top w:val="single" w:sz="4" w:space="0" w:color="auto"/>
              <w:left w:val="nil"/>
              <w:bottom w:val="single" w:sz="4" w:space="0" w:color="auto"/>
              <w:right w:val="single" w:sz="4" w:space="0" w:color="auto"/>
            </w:tcBorders>
            <w:shd w:val="clear" w:color="000000" w:fill="DCE6F1"/>
            <w:noWrap/>
            <w:vAlign w:val="center"/>
            <w:hideMark/>
          </w:tcPr>
          <w:p w14:paraId="2DA31C6A" w14:textId="77777777" w:rsidR="004D2A4C" w:rsidRPr="004D2A4C" w:rsidRDefault="004D2A4C" w:rsidP="004D2A4C">
            <w:pPr>
              <w:rPr>
                <w:lang w:eastAsia="es-MX"/>
              </w:rPr>
            </w:pPr>
            <w:r w:rsidRPr="004D2A4C">
              <w:rPr>
                <w:lang w:eastAsia="es-MX"/>
              </w:rPr>
              <w:t>Descripción del producto académico</w:t>
            </w:r>
          </w:p>
        </w:tc>
      </w:tr>
      <w:tr w:rsidR="004D2A4C" w:rsidRPr="004D2A4C" w14:paraId="60D8AA71" w14:textId="77777777" w:rsidTr="009D24A9">
        <w:trPr>
          <w:trHeight w:val="222"/>
        </w:trPr>
        <w:tc>
          <w:tcPr>
            <w:tcW w:w="666" w:type="dxa"/>
            <w:tcBorders>
              <w:top w:val="nil"/>
              <w:left w:val="single" w:sz="4" w:space="0" w:color="auto"/>
              <w:bottom w:val="single" w:sz="4" w:space="0" w:color="auto"/>
              <w:right w:val="single" w:sz="4" w:space="0" w:color="auto"/>
            </w:tcBorders>
            <w:shd w:val="clear" w:color="auto" w:fill="auto"/>
            <w:noWrap/>
            <w:vAlign w:val="center"/>
            <w:hideMark/>
          </w:tcPr>
          <w:p w14:paraId="5A5DF077" w14:textId="60D571ED" w:rsidR="004D2A4C" w:rsidRPr="004D2A4C" w:rsidRDefault="009D24A9" w:rsidP="009D24A9">
            <w:pPr>
              <w:jc w:val="both"/>
              <w:rPr>
                <w:lang w:eastAsia="es-MX"/>
              </w:rPr>
            </w:pPr>
            <w:r w:rsidRPr="00125E7A">
              <w:rPr>
                <w:sz w:val="16"/>
              </w:rPr>
              <w:t>${</w:t>
            </w:r>
            <w:r>
              <w:rPr>
                <w:sz w:val="16"/>
              </w:rPr>
              <w:t>userId</w:t>
            </w:r>
            <w:r w:rsidRPr="00125E7A">
              <w:rPr>
                <w:sz w:val="16"/>
              </w:rPr>
              <w:t>}</w:t>
            </w:r>
          </w:p>
        </w:tc>
        <w:tc>
          <w:tcPr>
            <w:tcW w:w="93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0DEDD32" w14:textId="0974D291" w:rsidR="004D2A4C" w:rsidRPr="004D2A4C" w:rsidRDefault="004D2A4C" w:rsidP="006A4357">
            <w:pPr>
              <w:jc w:val="both"/>
              <w:rPr>
                <w:lang w:eastAsia="es-MX"/>
              </w:rPr>
            </w:pPr>
            <w:r w:rsidRPr="004D2A4C">
              <w:rPr>
                <w:lang w:eastAsia="es-MX"/>
              </w:rPr>
              <w:t> </w:t>
            </w:r>
            <w:r w:rsidR="009D24A9" w:rsidRPr="00626ACA">
              <w:t>${</w:t>
            </w:r>
            <w:r w:rsidR="00461A7F">
              <w:t>des</w:t>
            </w:r>
            <w:r w:rsidR="009D24A9" w:rsidRPr="00626ACA">
              <w:t>}</w:t>
            </w:r>
          </w:p>
        </w:tc>
      </w:tr>
      <w:tr w:rsidR="004D2A4C" w:rsidRPr="004D2A4C" w14:paraId="2C7FB9CF" w14:textId="77777777" w:rsidTr="009D24A9">
        <w:trPr>
          <w:trHeight w:val="150"/>
        </w:trPr>
        <w:tc>
          <w:tcPr>
            <w:tcW w:w="10046" w:type="dxa"/>
            <w:gridSpan w:val="5"/>
            <w:tcBorders>
              <w:top w:val="single" w:sz="4" w:space="0" w:color="auto"/>
              <w:left w:val="nil"/>
              <w:bottom w:val="single" w:sz="4" w:space="0" w:color="auto"/>
              <w:right w:val="nil"/>
            </w:tcBorders>
            <w:shd w:val="clear" w:color="auto" w:fill="auto"/>
            <w:noWrap/>
            <w:vAlign w:val="center"/>
            <w:hideMark/>
          </w:tcPr>
          <w:p w14:paraId="7F138FC7" w14:textId="77777777" w:rsidR="004D2A4C" w:rsidRPr="004D2A4C" w:rsidRDefault="004D2A4C" w:rsidP="004D2A4C">
            <w:pPr>
              <w:rPr>
                <w:lang w:eastAsia="es-MX"/>
              </w:rPr>
            </w:pPr>
            <w:r w:rsidRPr="004D2A4C">
              <w:rPr>
                <w:lang w:eastAsia="es-MX"/>
              </w:rPr>
              <w:t> </w:t>
            </w:r>
          </w:p>
        </w:tc>
      </w:tr>
      <w:tr w:rsidR="004D2A4C" w:rsidRPr="004D2A4C" w14:paraId="3CD0B984"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B07FF0F" w14:textId="0FAADB00" w:rsidR="004D2A4C" w:rsidRPr="004D2A4C" w:rsidRDefault="00FB57DD" w:rsidP="004D2A4C">
            <w:pPr>
              <w:rPr>
                <w:b/>
                <w:bCs/>
                <w:lang w:eastAsia="es-MX"/>
              </w:rPr>
            </w:pPr>
            <w:r>
              <w:rPr>
                <w:b/>
                <w:bCs/>
                <w:lang w:eastAsia="es-MX"/>
              </w:rPr>
              <w:t xml:space="preserve">9. </w:t>
            </w:r>
            <w:r w:rsidR="004D2A4C" w:rsidRPr="004D2A4C">
              <w:rPr>
                <w:b/>
                <w:bCs/>
                <w:lang w:eastAsia="es-MX"/>
              </w:rPr>
              <w:t>Experiencia profesional no académica</w:t>
            </w:r>
            <w:r w:rsidR="004D2A4C" w:rsidRPr="004D2A4C">
              <w:rPr>
                <w:lang w:eastAsia="es-MX"/>
              </w:rPr>
              <w:t xml:space="preserve"> (ver la pestaña de instrucciones de llenado)</w:t>
            </w:r>
          </w:p>
        </w:tc>
      </w:tr>
      <w:tr w:rsidR="004D2A4C" w:rsidRPr="004D2A4C" w14:paraId="4264F1F9"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E69D957" w14:textId="77777777" w:rsidR="004D2A4C" w:rsidRPr="004D2A4C" w:rsidRDefault="004D2A4C" w:rsidP="004D2A4C">
            <w:pPr>
              <w:rPr>
                <w:lang w:eastAsia="es-MX"/>
              </w:rPr>
            </w:pPr>
            <w:r w:rsidRPr="004D2A4C">
              <w:rPr>
                <w:lang w:eastAsia="es-MX"/>
              </w:rPr>
              <w:t>Actividad o puesto</w:t>
            </w:r>
          </w:p>
        </w:tc>
        <w:tc>
          <w:tcPr>
            <w:tcW w:w="2359" w:type="dxa"/>
            <w:tcBorders>
              <w:top w:val="single" w:sz="4" w:space="0" w:color="auto"/>
              <w:left w:val="nil"/>
              <w:bottom w:val="single" w:sz="4" w:space="0" w:color="auto"/>
              <w:right w:val="single" w:sz="4" w:space="0" w:color="auto"/>
            </w:tcBorders>
            <w:shd w:val="clear" w:color="000000" w:fill="DCE6F1"/>
            <w:noWrap/>
            <w:vAlign w:val="center"/>
            <w:hideMark/>
          </w:tcPr>
          <w:p w14:paraId="2DC3B706" w14:textId="77777777" w:rsidR="004D2A4C" w:rsidRPr="004D2A4C" w:rsidRDefault="004D2A4C" w:rsidP="004D2A4C">
            <w:pPr>
              <w:rPr>
                <w:lang w:eastAsia="es-MX"/>
              </w:rPr>
            </w:pPr>
            <w:r w:rsidRPr="004D2A4C">
              <w:rPr>
                <w:lang w:eastAsia="es-MX"/>
              </w:rPr>
              <w:t>Organización o empresa</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4851218B" w14:textId="77777777" w:rsidR="004D2A4C" w:rsidRPr="004D2A4C" w:rsidRDefault="004D2A4C" w:rsidP="004D2A4C">
            <w:pPr>
              <w:rPr>
                <w:lang w:eastAsia="es-MX"/>
              </w:rPr>
            </w:pPr>
            <w:r w:rsidRPr="004D2A4C">
              <w:rPr>
                <w:lang w:eastAsia="es-MX"/>
              </w:rPr>
              <w:t>De: (mes y año)</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6B80AC75" w14:textId="77777777" w:rsidR="004D2A4C" w:rsidRPr="004D2A4C" w:rsidRDefault="004D2A4C" w:rsidP="004D2A4C">
            <w:pPr>
              <w:rPr>
                <w:lang w:eastAsia="es-MX"/>
              </w:rPr>
            </w:pPr>
            <w:r w:rsidRPr="004D2A4C">
              <w:rPr>
                <w:lang w:eastAsia="es-MX"/>
              </w:rPr>
              <w:t>A: (mes y año)</w:t>
            </w:r>
          </w:p>
        </w:tc>
      </w:tr>
      <w:tr w:rsidR="004D2A4C" w:rsidRPr="004D2A4C" w14:paraId="7F1FBD54" w14:textId="77777777" w:rsidTr="009D24A9">
        <w:trPr>
          <w:trHeight w:val="264"/>
        </w:trPr>
        <w:tc>
          <w:tcPr>
            <w:tcW w:w="40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3C5D5" w14:textId="16A15332" w:rsidR="004D2A4C" w:rsidRPr="004D2A4C" w:rsidRDefault="004D2A4C" w:rsidP="009D24A9">
            <w:pPr>
              <w:jc w:val="both"/>
              <w:rPr>
                <w:lang w:eastAsia="es-MX"/>
              </w:rPr>
            </w:pPr>
            <w:r w:rsidRPr="004D2A4C">
              <w:rPr>
                <w:lang w:eastAsia="es-MX"/>
              </w:rPr>
              <w:t> </w:t>
            </w:r>
            <w:r w:rsidR="009D24A9" w:rsidRPr="00125E7A">
              <w:rPr>
                <w:sz w:val="16"/>
              </w:rPr>
              <w:t>${</w:t>
            </w:r>
            <w:r w:rsidR="009D24A9">
              <w:rPr>
                <w:sz w:val="16"/>
              </w:rPr>
              <w:t>actividadId</w:t>
            </w:r>
            <w:r w:rsidR="009D24A9" w:rsidRPr="00125E7A">
              <w:rPr>
                <w:sz w:val="16"/>
              </w:rPr>
              <w:t>}</w:t>
            </w:r>
          </w:p>
        </w:tc>
        <w:tc>
          <w:tcPr>
            <w:tcW w:w="2359" w:type="dxa"/>
            <w:tcBorders>
              <w:top w:val="nil"/>
              <w:left w:val="nil"/>
              <w:bottom w:val="single" w:sz="4" w:space="0" w:color="auto"/>
              <w:right w:val="single" w:sz="4" w:space="0" w:color="auto"/>
            </w:tcBorders>
            <w:shd w:val="clear" w:color="auto" w:fill="auto"/>
            <w:noWrap/>
            <w:vAlign w:val="center"/>
            <w:hideMark/>
          </w:tcPr>
          <w:p w14:paraId="66E95731" w14:textId="2EFE92F1" w:rsidR="004D2A4C" w:rsidRPr="004D2A4C" w:rsidRDefault="004D2A4C" w:rsidP="009D24A9">
            <w:pPr>
              <w:jc w:val="both"/>
              <w:rPr>
                <w:lang w:eastAsia="es-MX"/>
              </w:rPr>
            </w:pPr>
            <w:r w:rsidRPr="004D2A4C">
              <w:rPr>
                <w:lang w:eastAsia="es-MX"/>
              </w:rPr>
              <w:t> </w:t>
            </w:r>
            <w:r w:rsidR="009D24A9" w:rsidRPr="00626ACA">
              <w:t>${</w:t>
            </w:r>
            <w:r w:rsidR="00BC1A78">
              <w:t>orgA</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0C2D256" w14:textId="775806B5" w:rsidR="004D2A4C" w:rsidRPr="004D2A4C" w:rsidRDefault="004D2A4C" w:rsidP="009D24A9">
            <w:pPr>
              <w:jc w:val="both"/>
              <w:rPr>
                <w:lang w:eastAsia="es-MX"/>
              </w:rPr>
            </w:pPr>
            <w:r w:rsidRPr="004D2A4C">
              <w:rPr>
                <w:lang w:eastAsia="es-MX"/>
              </w:rPr>
              <w:t> </w:t>
            </w:r>
            <w:r w:rsidR="009D24A9" w:rsidRPr="00626ACA">
              <w:t>${</w:t>
            </w:r>
            <w:r w:rsidR="00BC1A78">
              <w:t>deA</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6D0BF76B" w14:textId="070641D2" w:rsidR="004D2A4C" w:rsidRPr="004D2A4C" w:rsidRDefault="004D2A4C" w:rsidP="009D24A9">
            <w:pPr>
              <w:jc w:val="both"/>
              <w:rPr>
                <w:lang w:eastAsia="es-MX"/>
              </w:rPr>
            </w:pPr>
            <w:r w:rsidRPr="004D2A4C">
              <w:rPr>
                <w:lang w:eastAsia="es-MX"/>
              </w:rPr>
              <w:t> </w:t>
            </w:r>
            <w:r w:rsidR="009D24A9" w:rsidRPr="00626ACA">
              <w:t>${</w:t>
            </w:r>
            <w:r w:rsidR="00BC1A78">
              <w:t>aA</w:t>
            </w:r>
            <w:r w:rsidR="009D24A9" w:rsidRPr="00626ACA">
              <w:t>}</w:t>
            </w:r>
          </w:p>
        </w:tc>
      </w:tr>
      <w:tr w:rsidR="009D24A9" w:rsidRPr="004D2A4C" w14:paraId="18D1F5A5" w14:textId="77777777" w:rsidTr="009D24A9">
        <w:trPr>
          <w:trHeight w:val="264"/>
        </w:trPr>
        <w:tc>
          <w:tcPr>
            <w:tcW w:w="4020" w:type="dxa"/>
            <w:gridSpan w:val="2"/>
            <w:tcBorders>
              <w:top w:val="single" w:sz="4" w:space="0" w:color="auto"/>
              <w:bottom w:val="single" w:sz="4" w:space="0" w:color="auto"/>
            </w:tcBorders>
            <w:shd w:val="clear" w:color="auto" w:fill="auto"/>
            <w:noWrap/>
            <w:vAlign w:val="center"/>
          </w:tcPr>
          <w:p w14:paraId="20DB6ABD" w14:textId="77777777" w:rsidR="009D24A9" w:rsidRPr="004D2A4C" w:rsidRDefault="009D24A9" w:rsidP="004D2A4C">
            <w:pPr>
              <w:rPr>
                <w:lang w:eastAsia="es-MX"/>
              </w:rPr>
            </w:pPr>
          </w:p>
        </w:tc>
        <w:tc>
          <w:tcPr>
            <w:tcW w:w="2359" w:type="dxa"/>
            <w:tcBorders>
              <w:top w:val="single" w:sz="4" w:space="0" w:color="auto"/>
              <w:bottom w:val="single" w:sz="4" w:space="0" w:color="auto"/>
            </w:tcBorders>
            <w:shd w:val="clear" w:color="auto" w:fill="auto"/>
            <w:noWrap/>
            <w:vAlign w:val="center"/>
          </w:tcPr>
          <w:p w14:paraId="1C9AA48A" w14:textId="77777777" w:rsidR="009D24A9" w:rsidRPr="004D2A4C" w:rsidRDefault="009D24A9" w:rsidP="004D2A4C">
            <w:pPr>
              <w:rPr>
                <w:lang w:eastAsia="es-MX"/>
              </w:rPr>
            </w:pPr>
          </w:p>
        </w:tc>
        <w:tc>
          <w:tcPr>
            <w:tcW w:w="1940" w:type="dxa"/>
            <w:tcBorders>
              <w:top w:val="single" w:sz="4" w:space="0" w:color="auto"/>
              <w:bottom w:val="single" w:sz="4" w:space="0" w:color="auto"/>
            </w:tcBorders>
            <w:shd w:val="clear" w:color="auto" w:fill="auto"/>
            <w:noWrap/>
            <w:vAlign w:val="center"/>
          </w:tcPr>
          <w:p w14:paraId="73A6FE5F" w14:textId="77777777" w:rsidR="009D24A9" w:rsidRPr="004D2A4C" w:rsidRDefault="009D24A9" w:rsidP="004D2A4C">
            <w:pPr>
              <w:rPr>
                <w:lang w:eastAsia="es-MX"/>
              </w:rPr>
            </w:pPr>
          </w:p>
        </w:tc>
        <w:tc>
          <w:tcPr>
            <w:tcW w:w="1727" w:type="dxa"/>
            <w:tcBorders>
              <w:top w:val="single" w:sz="4" w:space="0" w:color="auto"/>
              <w:bottom w:val="single" w:sz="4" w:space="0" w:color="auto"/>
            </w:tcBorders>
            <w:shd w:val="clear" w:color="auto" w:fill="auto"/>
            <w:noWrap/>
            <w:vAlign w:val="center"/>
          </w:tcPr>
          <w:p w14:paraId="68798436" w14:textId="77777777" w:rsidR="009D24A9" w:rsidRPr="004D2A4C" w:rsidRDefault="009D24A9" w:rsidP="004D2A4C">
            <w:pPr>
              <w:rPr>
                <w:lang w:eastAsia="es-MX"/>
              </w:rPr>
            </w:pPr>
          </w:p>
        </w:tc>
      </w:tr>
      <w:tr w:rsidR="004D2A4C" w:rsidRPr="004D2A4C" w14:paraId="03EF6ABE" w14:textId="77777777" w:rsidTr="009D24A9">
        <w:trPr>
          <w:trHeight w:val="222"/>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427BFA2" w14:textId="3794AEB8" w:rsidR="004D2A4C" w:rsidRPr="004D2A4C" w:rsidRDefault="00FB57DD" w:rsidP="004D2A4C">
            <w:pPr>
              <w:rPr>
                <w:b/>
                <w:bCs/>
                <w:lang w:eastAsia="es-MX"/>
              </w:rPr>
            </w:pPr>
            <w:r>
              <w:rPr>
                <w:b/>
                <w:bCs/>
                <w:lang w:eastAsia="es-MX"/>
              </w:rPr>
              <w:t xml:space="preserve">10. </w:t>
            </w:r>
            <w:r w:rsidR="004D2A4C" w:rsidRPr="004D2A4C">
              <w:rPr>
                <w:b/>
                <w:bCs/>
                <w:lang w:eastAsia="es-MX"/>
              </w:rPr>
              <w:t xml:space="preserve">Experiencia en diseño ingenieril </w:t>
            </w:r>
            <w:r w:rsidR="004D2A4C" w:rsidRPr="004D2A4C">
              <w:rPr>
                <w:lang w:eastAsia="es-MX"/>
              </w:rPr>
              <w:t>(ver la pestaña de instrucciones de llenado)</w:t>
            </w:r>
          </w:p>
        </w:tc>
      </w:tr>
      <w:tr w:rsidR="004D2A4C" w:rsidRPr="004D2A4C" w14:paraId="7C42E353"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2DEBA0B"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0593E242"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155BC28A" w14:textId="77777777" w:rsidR="004D2A4C" w:rsidRPr="004D2A4C" w:rsidRDefault="004D2A4C" w:rsidP="004D2A4C">
            <w:pPr>
              <w:rPr>
                <w:lang w:eastAsia="es-MX"/>
              </w:rPr>
            </w:pPr>
            <w:r w:rsidRPr="004D2A4C">
              <w:rPr>
                <w:lang w:eastAsia="es-MX"/>
              </w:rPr>
              <w:t>Nivel de experiencia</w:t>
            </w:r>
          </w:p>
        </w:tc>
      </w:tr>
      <w:tr w:rsidR="004D2A4C" w:rsidRPr="004D2A4C" w14:paraId="73C26DF4" w14:textId="77777777" w:rsidTr="009D24A9">
        <w:trPr>
          <w:trHeight w:val="222"/>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D406" w14:textId="70CFE3C9" w:rsidR="004D2A4C" w:rsidRPr="004D2A4C" w:rsidRDefault="004D2A4C" w:rsidP="009D24A9">
            <w:pPr>
              <w:jc w:val="both"/>
              <w:rPr>
                <w:lang w:eastAsia="es-MX"/>
              </w:rPr>
            </w:pPr>
            <w:r w:rsidRPr="004D2A4C">
              <w:rPr>
                <w:lang w:eastAsia="es-MX"/>
              </w:rPr>
              <w:t> </w:t>
            </w:r>
            <w:r w:rsidR="009D24A9" w:rsidRPr="00125E7A">
              <w:rPr>
                <w:sz w:val="16"/>
              </w:rPr>
              <w:t>${</w:t>
            </w:r>
            <w:r w:rsidR="009D24A9">
              <w:rPr>
                <w:sz w:val="16"/>
              </w:rPr>
              <w:t>experienciaId</w:t>
            </w:r>
            <w:r w:rsidR="009D24A9" w:rsidRPr="00125E7A">
              <w:rPr>
                <w:sz w:val="16"/>
              </w:rPr>
              <w:t>}</w:t>
            </w:r>
          </w:p>
        </w:tc>
        <w:tc>
          <w:tcPr>
            <w:tcW w:w="1940" w:type="dxa"/>
            <w:tcBorders>
              <w:top w:val="nil"/>
              <w:left w:val="nil"/>
              <w:bottom w:val="single" w:sz="4" w:space="0" w:color="auto"/>
              <w:right w:val="single" w:sz="4" w:space="0" w:color="auto"/>
            </w:tcBorders>
            <w:shd w:val="clear" w:color="auto" w:fill="auto"/>
            <w:noWrap/>
            <w:vAlign w:val="center"/>
            <w:hideMark/>
          </w:tcPr>
          <w:p w14:paraId="062DC12D" w14:textId="1617D6B4" w:rsidR="004D2A4C" w:rsidRPr="004D2A4C" w:rsidRDefault="004D2A4C" w:rsidP="009D24A9">
            <w:pPr>
              <w:jc w:val="both"/>
              <w:rPr>
                <w:lang w:eastAsia="es-MX"/>
              </w:rPr>
            </w:pPr>
            <w:r w:rsidRPr="004D2A4C">
              <w:rPr>
                <w:lang w:eastAsia="es-MX"/>
              </w:rPr>
              <w:t> </w:t>
            </w:r>
            <w:r w:rsidR="009D24A9" w:rsidRPr="00626ACA">
              <w:t>${</w:t>
            </w:r>
            <w:r w:rsidR="00BC1A78">
              <w:t>periE</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24588A68" w14:textId="2B9480D2" w:rsidR="004D2A4C" w:rsidRPr="004D2A4C" w:rsidRDefault="004D2A4C" w:rsidP="009D24A9">
            <w:pPr>
              <w:jc w:val="both"/>
              <w:rPr>
                <w:lang w:eastAsia="es-MX"/>
              </w:rPr>
            </w:pPr>
            <w:r w:rsidRPr="004D2A4C">
              <w:rPr>
                <w:lang w:eastAsia="es-MX"/>
              </w:rPr>
              <w:t> </w:t>
            </w:r>
            <w:r w:rsidR="009D24A9" w:rsidRPr="00626ACA">
              <w:t>${</w:t>
            </w:r>
            <w:r w:rsidR="00BC1A78">
              <w:t>nivelE</w:t>
            </w:r>
            <w:r w:rsidR="009D24A9" w:rsidRPr="00626ACA">
              <w:t>}</w:t>
            </w:r>
          </w:p>
        </w:tc>
      </w:tr>
      <w:tr w:rsidR="004D2A4C" w:rsidRPr="004D2A4C" w14:paraId="49CC459E"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0EC229DA" w14:textId="77777777" w:rsidR="004D2A4C" w:rsidRPr="004D2A4C" w:rsidRDefault="004D2A4C" w:rsidP="004D2A4C">
            <w:pPr>
              <w:rPr>
                <w:lang w:eastAsia="es-MX"/>
              </w:rPr>
            </w:pPr>
          </w:p>
        </w:tc>
      </w:tr>
      <w:tr w:rsidR="004D2A4C" w:rsidRPr="004D2A4C" w14:paraId="21A66C15"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C97ABCB" w14:textId="6E0BBC98" w:rsidR="004D2A4C" w:rsidRPr="004D2A4C" w:rsidRDefault="00FB57DD" w:rsidP="004D2A4C">
            <w:pPr>
              <w:rPr>
                <w:lang w:eastAsia="es-MX"/>
              </w:rPr>
            </w:pPr>
            <w:r>
              <w:rPr>
                <w:b/>
                <w:bCs/>
                <w:lang w:eastAsia="es-MX"/>
              </w:rPr>
              <w:t xml:space="preserve">11. </w:t>
            </w:r>
            <w:r w:rsidR="004D2A4C" w:rsidRPr="004D2A4C">
              <w:rPr>
                <w:b/>
                <w:bCs/>
                <w:lang w:eastAsia="es-MX"/>
              </w:rPr>
              <w:t>Logros profesionales (no académicos)</w:t>
            </w:r>
            <w:r w:rsidR="004D2A4C" w:rsidRPr="004D2A4C">
              <w:rPr>
                <w:lang w:eastAsia="es-MX"/>
              </w:rPr>
              <w:t xml:space="preserve"> relevantes en los últimos cinco (5) años, relacionados con el PE (ver la pestaña de instrucciones de llenado)</w:t>
            </w:r>
          </w:p>
        </w:tc>
      </w:tr>
      <w:tr w:rsidR="004D2A4C" w:rsidRPr="004D2A4C" w14:paraId="2727A1B7"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088D133C" w14:textId="77777777" w:rsidR="004D2A4C" w:rsidRPr="004D2A4C" w:rsidRDefault="004D2A4C" w:rsidP="004D2A4C">
            <w:pPr>
              <w:rPr>
                <w:lang w:eastAsia="es-MX"/>
              </w:rPr>
            </w:pPr>
            <w:r w:rsidRPr="004D2A4C">
              <w:rPr>
                <w:lang w:eastAsia="es-MX"/>
              </w:rPr>
              <w:t>Descripción de cada logro</w:t>
            </w:r>
          </w:p>
        </w:tc>
      </w:tr>
      <w:tr w:rsidR="004D2A4C" w:rsidRPr="004D2A4C" w14:paraId="1038E810"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hideMark/>
          </w:tcPr>
          <w:p w14:paraId="76F639B4" w14:textId="282D7E9A" w:rsidR="00643F25" w:rsidRDefault="00643F25" w:rsidP="00516557">
            <w:pPr>
              <w:jc w:val="both"/>
              <w:rPr>
                <w:lang w:eastAsia="es-MX"/>
              </w:rPr>
            </w:pPr>
            <w:r w:rsidRPr="00626ACA">
              <w:t>${</w:t>
            </w:r>
            <w:r w:rsidR="00B056F9">
              <w:t>description</w:t>
            </w:r>
            <w:r>
              <w:t>Id</w:t>
            </w:r>
            <w:r w:rsidRPr="00626ACA">
              <w:t>}</w:t>
            </w:r>
          </w:p>
          <w:p w14:paraId="3673B6CF" w14:textId="6A9B8587" w:rsidR="004D2A4C" w:rsidRPr="004D2A4C" w:rsidRDefault="004D2A4C" w:rsidP="00516557">
            <w:pPr>
              <w:jc w:val="both"/>
              <w:rPr>
                <w:lang w:eastAsia="es-MX"/>
              </w:rPr>
            </w:pPr>
          </w:p>
        </w:tc>
      </w:tr>
      <w:tr w:rsidR="004D2A4C" w:rsidRPr="004D2A4C" w14:paraId="08A74EB2"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512EBA20" w14:textId="77777777" w:rsidR="004D2A4C" w:rsidRPr="004D2A4C" w:rsidRDefault="004D2A4C" w:rsidP="004D2A4C">
            <w:pPr>
              <w:rPr>
                <w:lang w:eastAsia="es-MX"/>
              </w:rPr>
            </w:pPr>
          </w:p>
        </w:tc>
      </w:tr>
      <w:tr w:rsidR="004D2A4C" w:rsidRPr="004D2A4C" w14:paraId="531F2E6A"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582B9D0" w14:textId="2036CE32" w:rsidR="004D2A4C" w:rsidRPr="004D2A4C" w:rsidRDefault="00FB57DD" w:rsidP="004D2A4C">
            <w:pPr>
              <w:rPr>
                <w:lang w:eastAsia="es-MX"/>
              </w:rPr>
            </w:pPr>
            <w:r>
              <w:rPr>
                <w:b/>
                <w:bCs/>
                <w:lang w:eastAsia="es-MX"/>
              </w:rPr>
              <w:t xml:space="preserve">12. </w:t>
            </w:r>
            <w:r w:rsidR="004D2A4C" w:rsidRPr="004D2A4C">
              <w:rPr>
                <w:b/>
                <w:bCs/>
                <w:lang w:eastAsia="es-MX"/>
              </w:rPr>
              <w:t>Participación en colegios, cámaras, asociaciones científicas</w:t>
            </w:r>
            <w:r w:rsidR="004D2A4C" w:rsidRPr="004D2A4C">
              <w:rPr>
                <w:lang w:eastAsia="es-MX"/>
              </w:rPr>
              <w:t xml:space="preserve"> o algún otro tipo de organismo profesional (ver la pestaña de instrucciones de llenado)</w:t>
            </w:r>
          </w:p>
        </w:tc>
      </w:tr>
      <w:tr w:rsidR="004D2A4C" w:rsidRPr="004D2A4C" w14:paraId="112EB29F"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E4467C8" w14:textId="77777777" w:rsidR="004D2A4C" w:rsidRPr="004D2A4C" w:rsidRDefault="004D2A4C" w:rsidP="004D2A4C">
            <w:pPr>
              <w:rPr>
                <w:lang w:eastAsia="es-MX"/>
              </w:rPr>
            </w:pPr>
            <w:r w:rsidRPr="004D2A4C">
              <w:rPr>
                <w:lang w:eastAsia="es-MX"/>
              </w:rPr>
              <w:t>Organismo</w:t>
            </w:r>
          </w:p>
        </w:tc>
        <w:tc>
          <w:tcPr>
            <w:tcW w:w="1940" w:type="dxa"/>
            <w:tcBorders>
              <w:top w:val="single" w:sz="4" w:space="0" w:color="auto"/>
              <w:left w:val="nil"/>
              <w:bottom w:val="single" w:sz="4" w:space="0" w:color="auto"/>
              <w:right w:val="single" w:sz="4" w:space="0" w:color="auto"/>
            </w:tcBorders>
            <w:shd w:val="clear" w:color="000000" w:fill="DCE6F1"/>
            <w:noWrap/>
            <w:vAlign w:val="center"/>
            <w:hideMark/>
          </w:tcPr>
          <w:p w14:paraId="514E443D" w14:textId="77777777" w:rsidR="004D2A4C" w:rsidRPr="004D2A4C" w:rsidRDefault="004D2A4C" w:rsidP="004D2A4C">
            <w:pPr>
              <w:rPr>
                <w:lang w:eastAsia="es-MX"/>
              </w:rPr>
            </w:pPr>
            <w:r w:rsidRPr="004D2A4C">
              <w:rPr>
                <w:lang w:eastAsia="es-MX"/>
              </w:rPr>
              <w:t>Periodo (años)</w:t>
            </w:r>
          </w:p>
        </w:tc>
        <w:tc>
          <w:tcPr>
            <w:tcW w:w="1727" w:type="dxa"/>
            <w:tcBorders>
              <w:top w:val="single" w:sz="4" w:space="0" w:color="auto"/>
              <w:left w:val="nil"/>
              <w:bottom w:val="single" w:sz="4" w:space="0" w:color="auto"/>
              <w:right w:val="single" w:sz="4" w:space="0" w:color="auto"/>
            </w:tcBorders>
            <w:shd w:val="clear" w:color="000000" w:fill="DCE6F1"/>
            <w:noWrap/>
            <w:vAlign w:val="center"/>
            <w:hideMark/>
          </w:tcPr>
          <w:p w14:paraId="429CB73F" w14:textId="77777777" w:rsidR="004D2A4C" w:rsidRPr="004D2A4C" w:rsidRDefault="004D2A4C" w:rsidP="004D2A4C">
            <w:pPr>
              <w:rPr>
                <w:lang w:eastAsia="es-MX"/>
              </w:rPr>
            </w:pPr>
            <w:r w:rsidRPr="004D2A4C">
              <w:rPr>
                <w:lang w:eastAsia="es-MX"/>
              </w:rPr>
              <w:t>Nivel de participación</w:t>
            </w:r>
          </w:p>
        </w:tc>
      </w:tr>
      <w:tr w:rsidR="004D2A4C" w:rsidRPr="004D2A4C" w14:paraId="631B0A74" w14:textId="77777777" w:rsidTr="009D24A9">
        <w:trPr>
          <w:trHeight w:val="264"/>
        </w:trPr>
        <w:tc>
          <w:tcPr>
            <w:tcW w:w="6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4338" w14:textId="72627D31" w:rsidR="004D2A4C" w:rsidRPr="004D2A4C" w:rsidRDefault="004D2A4C" w:rsidP="009D24A9">
            <w:pPr>
              <w:jc w:val="both"/>
              <w:rPr>
                <w:lang w:eastAsia="es-MX"/>
              </w:rPr>
            </w:pPr>
            <w:r w:rsidRPr="004D2A4C">
              <w:rPr>
                <w:lang w:eastAsia="es-MX"/>
              </w:rPr>
              <w:t> </w:t>
            </w:r>
            <w:r w:rsidR="009D24A9" w:rsidRPr="00626ACA">
              <w:t>${</w:t>
            </w:r>
            <w:r w:rsidR="009D24A9">
              <w:t>participacionId</w:t>
            </w:r>
            <w:r w:rsidR="009D24A9" w:rsidRPr="00626ACA">
              <w:t>}</w:t>
            </w:r>
          </w:p>
        </w:tc>
        <w:tc>
          <w:tcPr>
            <w:tcW w:w="1940" w:type="dxa"/>
            <w:tcBorders>
              <w:top w:val="nil"/>
              <w:left w:val="nil"/>
              <w:bottom w:val="single" w:sz="4" w:space="0" w:color="auto"/>
              <w:right w:val="single" w:sz="4" w:space="0" w:color="auto"/>
            </w:tcBorders>
            <w:shd w:val="clear" w:color="auto" w:fill="auto"/>
            <w:noWrap/>
            <w:vAlign w:val="center"/>
            <w:hideMark/>
          </w:tcPr>
          <w:p w14:paraId="2B2AA3CC" w14:textId="7B1ED26D" w:rsidR="004D2A4C" w:rsidRPr="004D2A4C" w:rsidRDefault="004D2A4C" w:rsidP="009D24A9">
            <w:pPr>
              <w:jc w:val="both"/>
              <w:rPr>
                <w:lang w:eastAsia="es-MX"/>
              </w:rPr>
            </w:pPr>
            <w:r w:rsidRPr="004D2A4C">
              <w:rPr>
                <w:lang w:eastAsia="es-MX"/>
              </w:rPr>
              <w:t> </w:t>
            </w:r>
            <w:r w:rsidR="009D24A9" w:rsidRPr="00626ACA">
              <w:t>${</w:t>
            </w:r>
            <w:r w:rsidR="00BC1A78">
              <w:t>periP</w:t>
            </w:r>
            <w:r w:rsidR="009D24A9" w:rsidRPr="00626ACA">
              <w:t>}</w:t>
            </w:r>
          </w:p>
        </w:tc>
        <w:tc>
          <w:tcPr>
            <w:tcW w:w="1727" w:type="dxa"/>
            <w:tcBorders>
              <w:top w:val="nil"/>
              <w:left w:val="nil"/>
              <w:bottom w:val="single" w:sz="4" w:space="0" w:color="auto"/>
              <w:right w:val="single" w:sz="4" w:space="0" w:color="auto"/>
            </w:tcBorders>
            <w:shd w:val="clear" w:color="auto" w:fill="auto"/>
            <w:noWrap/>
            <w:vAlign w:val="center"/>
            <w:hideMark/>
          </w:tcPr>
          <w:p w14:paraId="1DDA8488" w14:textId="687B8D24" w:rsidR="004D2A4C" w:rsidRPr="004D2A4C" w:rsidRDefault="004D2A4C" w:rsidP="009D24A9">
            <w:pPr>
              <w:jc w:val="both"/>
              <w:rPr>
                <w:lang w:eastAsia="es-MX"/>
              </w:rPr>
            </w:pPr>
            <w:r w:rsidRPr="004D2A4C">
              <w:rPr>
                <w:lang w:eastAsia="es-MX"/>
              </w:rPr>
              <w:t> </w:t>
            </w:r>
            <w:r w:rsidR="009D24A9" w:rsidRPr="00626ACA">
              <w:t>${</w:t>
            </w:r>
            <w:r w:rsidR="00BC1A78">
              <w:t>nivelP</w:t>
            </w:r>
            <w:r w:rsidR="009D24A9" w:rsidRPr="00626ACA">
              <w:t>}</w:t>
            </w:r>
          </w:p>
        </w:tc>
      </w:tr>
      <w:tr w:rsidR="004D2A4C" w:rsidRPr="004D2A4C" w14:paraId="7792B15B" w14:textId="77777777" w:rsidTr="009D24A9">
        <w:trPr>
          <w:trHeight w:val="162"/>
        </w:trPr>
        <w:tc>
          <w:tcPr>
            <w:tcW w:w="10046" w:type="dxa"/>
            <w:gridSpan w:val="5"/>
            <w:tcBorders>
              <w:top w:val="nil"/>
              <w:left w:val="nil"/>
              <w:bottom w:val="single" w:sz="4" w:space="0" w:color="auto"/>
              <w:right w:val="nil"/>
            </w:tcBorders>
            <w:shd w:val="clear" w:color="auto" w:fill="auto"/>
            <w:noWrap/>
            <w:vAlign w:val="center"/>
            <w:hideMark/>
          </w:tcPr>
          <w:p w14:paraId="2D858D83" w14:textId="77777777" w:rsidR="004D2A4C" w:rsidRPr="004D2A4C" w:rsidRDefault="004D2A4C" w:rsidP="004D2A4C">
            <w:pPr>
              <w:rPr>
                <w:lang w:eastAsia="es-MX"/>
              </w:rPr>
            </w:pPr>
          </w:p>
        </w:tc>
      </w:tr>
      <w:tr w:rsidR="004D2A4C" w:rsidRPr="004D2A4C" w14:paraId="220477CD"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1AAD6EF" w14:textId="3CD036D1" w:rsidR="004D2A4C" w:rsidRPr="004D2A4C" w:rsidRDefault="00FB57DD" w:rsidP="004D2A4C">
            <w:pPr>
              <w:rPr>
                <w:lang w:eastAsia="es-MX"/>
              </w:rPr>
            </w:pPr>
            <w:r>
              <w:rPr>
                <w:b/>
                <w:bCs/>
                <w:lang w:eastAsia="es-MX"/>
              </w:rPr>
              <w:lastRenderedPageBreak/>
              <w:t xml:space="preserve">13. </w:t>
            </w:r>
            <w:r w:rsidR="004D2A4C" w:rsidRPr="004D2A4C">
              <w:rPr>
                <w:b/>
                <w:bCs/>
                <w:lang w:eastAsia="es-MX"/>
              </w:rPr>
              <w:t>Premios, distinciones o reconocimientos recibidos</w:t>
            </w:r>
            <w:r w:rsidR="004D2A4C" w:rsidRPr="004D2A4C">
              <w:rPr>
                <w:lang w:eastAsia="es-MX"/>
              </w:rPr>
              <w:t xml:space="preserve"> (ver la pestaña de instrucciones de llenado)</w:t>
            </w:r>
          </w:p>
        </w:tc>
      </w:tr>
      <w:tr w:rsidR="004D2A4C" w:rsidRPr="004D2A4C" w14:paraId="38F5CA44" w14:textId="77777777" w:rsidTr="009D24A9">
        <w:trPr>
          <w:trHeight w:val="264"/>
        </w:trPr>
        <w:tc>
          <w:tcPr>
            <w:tcW w:w="10046" w:type="dxa"/>
            <w:gridSpan w:val="5"/>
            <w:tcBorders>
              <w:top w:val="single" w:sz="4" w:space="0" w:color="auto"/>
              <w:left w:val="single" w:sz="4" w:space="0" w:color="auto"/>
              <w:bottom w:val="nil"/>
              <w:right w:val="single" w:sz="4" w:space="0" w:color="000000"/>
            </w:tcBorders>
            <w:shd w:val="clear" w:color="000000" w:fill="DCE6F1"/>
            <w:noWrap/>
            <w:vAlign w:val="center"/>
            <w:hideMark/>
          </w:tcPr>
          <w:p w14:paraId="2074B94F" w14:textId="77777777" w:rsidR="004D2A4C" w:rsidRPr="004D2A4C" w:rsidRDefault="004D2A4C" w:rsidP="004D2A4C">
            <w:pPr>
              <w:rPr>
                <w:lang w:eastAsia="es-MX"/>
              </w:rPr>
            </w:pPr>
            <w:r w:rsidRPr="004D2A4C">
              <w:rPr>
                <w:lang w:eastAsia="es-MX"/>
              </w:rPr>
              <w:t>Descripción del premio o reconocimiento</w:t>
            </w:r>
          </w:p>
        </w:tc>
      </w:tr>
      <w:tr w:rsidR="004D2A4C" w:rsidRPr="004D2A4C" w14:paraId="41341806"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D5FE1" w14:textId="617C2121" w:rsidR="004D2A4C" w:rsidRPr="004D2A4C" w:rsidRDefault="004D2A4C" w:rsidP="00836902">
            <w:pPr>
              <w:jc w:val="both"/>
              <w:rPr>
                <w:lang w:eastAsia="es-MX"/>
              </w:rPr>
            </w:pPr>
            <w:r w:rsidRPr="004D2A4C">
              <w:rPr>
                <w:lang w:eastAsia="es-MX"/>
              </w:rPr>
              <w:t> </w:t>
            </w:r>
            <w:r w:rsidR="009D24A9" w:rsidRPr="00626ACA">
              <w:t>${</w:t>
            </w:r>
            <w:r w:rsidR="009D24A9">
              <w:t>premioId</w:t>
            </w:r>
            <w:r w:rsidR="009D24A9" w:rsidRPr="00626ACA">
              <w:t>}</w:t>
            </w:r>
          </w:p>
        </w:tc>
      </w:tr>
      <w:tr w:rsidR="004D2A4C" w:rsidRPr="004D2A4C" w14:paraId="554DE034" w14:textId="77777777" w:rsidTr="009D24A9">
        <w:trPr>
          <w:trHeight w:val="288"/>
        </w:trPr>
        <w:tc>
          <w:tcPr>
            <w:tcW w:w="10046" w:type="dxa"/>
            <w:gridSpan w:val="5"/>
            <w:tcBorders>
              <w:top w:val="nil"/>
              <w:left w:val="nil"/>
              <w:bottom w:val="single" w:sz="4" w:space="0" w:color="auto"/>
              <w:right w:val="nil"/>
            </w:tcBorders>
            <w:shd w:val="clear" w:color="auto" w:fill="auto"/>
            <w:noWrap/>
            <w:vAlign w:val="center"/>
            <w:hideMark/>
          </w:tcPr>
          <w:p w14:paraId="40609C02" w14:textId="77777777" w:rsidR="004D2A4C" w:rsidRPr="004D2A4C" w:rsidRDefault="004D2A4C" w:rsidP="004D2A4C">
            <w:pPr>
              <w:rPr>
                <w:lang w:eastAsia="es-MX"/>
              </w:rPr>
            </w:pPr>
          </w:p>
        </w:tc>
      </w:tr>
      <w:tr w:rsidR="004D2A4C" w:rsidRPr="004D2A4C" w14:paraId="19A235D3" w14:textId="77777777" w:rsidTr="009D24A9">
        <w:trPr>
          <w:trHeight w:val="264"/>
        </w:trPr>
        <w:tc>
          <w:tcPr>
            <w:tcW w:w="1004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79EFED0" w14:textId="4679038B" w:rsidR="004D2A4C" w:rsidRPr="004D2A4C" w:rsidRDefault="00FB57DD" w:rsidP="004D2A4C">
            <w:pPr>
              <w:rPr>
                <w:b/>
                <w:bCs/>
                <w:lang w:eastAsia="es-MX"/>
              </w:rPr>
            </w:pPr>
            <w:r>
              <w:rPr>
                <w:b/>
                <w:bCs/>
                <w:lang w:eastAsia="es-MX"/>
              </w:rPr>
              <w:t xml:space="preserve">14. </w:t>
            </w:r>
            <w:r w:rsidR="004D2A4C" w:rsidRPr="004D2A4C">
              <w:rPr>
                <w:b/>
                <w:bCs/>
                <w:lang w:eastAsia="es-MX"/>
              </w:rPr>
              <w:t>Aportaciones relevantes a la mejora del PE</w:t>
            </w:r>
            <w:r w:rsidR="004D2A4C" w:rsidRPr="004D2A4C">
              <w:rPr>
                <w:lang w:eastAsia="es-MX"/>
              </w:rPr>
              <w:t xml:space="preserve"> (ver la pestaña de instrucciones de llenado)</w:t>
            </w:r>
          </w:p>
        </w:tc>
      </w:tr>
      <w:tr w:rsidR="004D2A4C" w:rsidRPr="004D2A4C" w14:paraId="7D8EAB3B" w14:textId="77777777" w:rsidTr="009D24A9">
        <w:trPr>
          <w:trHeight w:val="300"/>
        </w:trPr>
        <w:tc>
          <w:tcPr>
            <w:tcW w:w="1004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F7A555" w14:textId="24110FB1" w:rsidR="004D2A4C" w:rsidRPr="004D2A4C" w:rsidRDefault="009D24A9" w:rsidP="009D24A9">
            <w:pPr>
              <w:jc w:val="both"/>
              <w:rPr>
                <w:lang w:eastAsia="es-MX"/>
              </w:rPr>
            </w:pPr>
            <w:r w:rsidRPr="00626ACA">
              <w:t>${</w:t>
            </w:r>
            <w:r>
              <w:t>aportacionId</w:t>
            </w:r>
            <w:r w:rsidRPr="00626ACA">
              <w:t>}</w:t>
            </w:r>
          </w:p>
        </w:tc>
      </w:tr>
    </w:tbl>
    <w:p w14:paraId="562E7D4A" w14:textId="1D2566D5" w:rsidR="00DA53BE" w:rsidRDefault="00DA53BE" w:rsidP="004D2A4C"/>
    <w:p w14:paraId="3EE6A870" w14:textId="34B2E5B6" w:rsidR="004D2A4C" w:rsidRDefault="004D2A4C" w:rsidP="004D2A4C"/>
    <w:tbl>
      <w:tblPr>
        <w:tblStyle w:val="Tablaconcuadrcula"/>
        <w:tblW w:w="9918" w:type="dxa"/>
        <w:tblLook w:val="04A0" w:firstRow="1" w:lastRow="0" w:firstColumn="1" w:lastColumn="0" w:noHBand="0" w:noVBand="1"/>
      </w:tblPr>
      <w:tblGrid>
        <w:gridCol w:w="2122"/>
        <w:gridCol w:w="7796"/>
      </w:tblGrid>
      <w:tr w:rsidR="005A57FB" w:rsidRPr="00FB57DD" w14:paraId="2092717B" w14:textId="77777777" w:rsidTr="00FB57DD">
        <w:trPr>
          <w:trHeight w:val="20"/>
        </w:trPr>
        <w:tc>
          <w:tcPr>
            <w:tcW w:w="9918" w:type="dxa"/>
            <w:gridSpan w:val="2"/>
            <w:shd w:val="clear" w:color="auto" w:fill="000000" w:themeFill="text1"/>
            <w:hideMark/>
          </w:tcPr>
          <w:p w14:paraId="3FCFC3AC" w14:textId="12F0A23F" w:rsidR="005A57FB" w:rsidRPr="00FB57DD" w:rsidRDefault="005A57FB" w:rsidP="005A57FB">
            <w:pPr>
              <w:jc w:val="center"/>
              <w:rPr>
                <w:b/>
                <w:bCs/>
                <w:color w:val="FFFFFF" w:themeColor="background1"/>
              </w:rPr>
            </w:pPr>
            <w:r>
              <w:rPr>
                <w:rFonts w:ascii="Arial" w:hAnsi="Arial"/>
                <w:b/>
                <w:color w:val="FFFFFF"/>
                <w:w w:val="80"/>
                <w:sz w:val="24"/>
              </w:rPr>
              <w:t>Cédula</w:t>
            </w:r>
            <w:r>
              <w:rPr>
                <w:rFonts w:ascii="Arial" w:hAnsi="Arial"/>
                <w:b/>
                <w:color w:val="FFFFFF"/>
                <w:spacing w:val="-3"/>
                <w:sz w:val="24"/>
              </w:rPr>
              <w:t xml:space="preserve"> </w:t>
            </w:r>
            <w:r>
              <w:rPr>
                <w:rFonts w:ascii="Arial" w:hAnsi="Arial"/>
                <w:b/>
                <w:color w:val="FFFFFF"/>
                <w:w w:val="80"/>
                <w:sz w:val="24"/>
              </w:rPr>
              <w:t>5.1.0</w:t>
            </w:r>
            <w:r>
              <w:rPr>
                <w:rFonts w:ascii="Arial" w:hAnsi="Arial"/>
                <w:b/>
                <w:color w:val="FFFFFF"/>
                <w:spacing w:val="-2"/>
                <w:sz w:val="24"/>
              </w:rPr>
              <w:t xml:space="preserve"> </w:t>
            </w:r>
            <w:r>
              <w:rPr>
                <w:rFonts w:ascii="Arial" w:hAnsi="Arial"/>
                <w:b/>
                <w:color w:val="FFFFFF"/>
                <w:w w:val="80"/>
                <w:sz w:val="24"/>
              </w:rPr>
              <w:t>-</w:t>
            </w:r>
            <w:r>
              <w:rPr>
                <w:rFonts w:ascii="Arial" w:hAnsi="Arial"/>
                <w:b/>
                <w:color w:val="FFFFFF"/>
                <w:spacing w:val="-3"/>
                <w:sz w:val="24"/>
              </w:rPr>
              <w:t xml:space="preserve"> </w:t>
            </w:r>
            <w:r>
              <w:rPr>
                <w:rFonts w:ascii="Arial" w:hAnsi="Arial"/>
                <w:b/>
                <w:i/>
                <w:color w:val="FFFFFF"/>
                <w:w w:val="80"/>
                <w:sz w:val="24"/>
              </w:rPr>
              <w:t>Currículum</w:t>
            </w:r>
            <w:r>
              <w:rPr>
                <w:rFonts w:ascii="Arial" w:hAnsi="Arial"/>
                <w:b/>
                <w:i/>
                <w:color w:val="FFFFFF"/>
                <w:spacing w:val="-2"/>
                <w:sz w:val="24"/>
              </w:rPr>
              <w:t xml:space="preserve"> </w:t>
            </w:r>
            <w:r>
              <w:rPr>
                <w:rFonts w:ascii="Arial" w:hAnsi="Arial"/>
                <w:b/>
                <w:i/>
                <w:color w:val="FFFFFF"/>
                <w:w w:val="80"/>
                <w:sz w:val="24"/>
              </w:rPr>
              <w:t>Vitae</w:t>
            </w:r>
            <w:r>
              <w:rPr>
                <w:rFonts w:ascii="Arial" w:hAnsi="Arial"/>
                <w:b/>
                <w:i/>
                <w:color w:val="FFFFFF"/>
                <w:spacing w:val="-2"/>
                <w:sz w:val="24"/>
              </w:rPr>
              <w:t xml:space="preserve"> </w:t>
            </w:r>
            <w:r>
              <w:rPr>
                <w:rFonts w:ascii="Arial" w:hAnsi="Arial"/>
                <w:b/>
                <w:color w:val="FFFFFF"/>
                <w:spacing w:val="-2"/>
                <w:w w:val="80"/>
                <w:sz w:val="24"/>
              </w:rPr>
              <w:t>Sintético</w:t>
            </w:r>
          </w:p>
        </w:tc>
      </w:tr>
      <w:tr w:rsidR="00FB57DD" w:rsidRPr="00FB57DD" w14:paraId="164E4D67" w14:textId="77777777" w:rsidTr="00FB57DD">
        <w:trPr>
          <w:trHeight w:val="20"/>
        </w:trPr>
        <w:tc>
          <w:tcPr>
            <w:tcW w:w="9918" w:type="dxa"/>
            <w:gridSpan w:val="2"/>
            <w:shd w:val="clear" w:color="auto" w:fill="D9E2F3" w:themeFill="accent1" w:themeFillTint="33"/>
          </w:tcPr>
          <w:p w14:paraId="1DA9CDF1" w14:textId="4D1C1D56" w:rsidR="00FB57DD" w:rsidRPr="00FB57DD" w:rsidRDefault="00FB57DD" w:rsidP="00FB57DD">
            <w:pPr>
              <w:jc w:val="center"/>
              <w:rPr>
                <w:b/>
                <w:bCs/>
              </w:rPr>
            </w:pPr>
            <w:r>
              <w:rPr>
                <w:b/>
                <w:bCs/>
              </w:rPr>
              <w:t>Instrucciones para el llenado</w:t>
            </w:r>
          </w:p>
        </w:tc>
      </w:tr>
      <w:tr w:rsidR="00B85CB7" w:rsidRPr="00B85CB7" w14:paraId="226AF868" w14:textId="77777777" w:rsidTr="00B85CB7">
        <w:trPr>
          <w:trHeight w:val="20"/>
        </w:trPr>
        <w:tc>
          <w:tcPr>
            <w:tcW w:w="2122" w:type="dxa"/>
            <w:hideMark/>
          </w:tcPr>
          <w:p w14:paraId="2D1846EA" w14:textId="77777777" w:rsidR="00B85CB7" w:rsidRPr="00B85CB7" w:rsidRDefault="00B85CB7" w:rsidP="00B85CB7">
            <w:pPr>
              <w:rPr>
                <w:b/>
                <w:bCs/>
              </w:rPr>
            </w:pPr>
            <w:r w:rsidRPr="00B85CB7">
              <w:rPr>
                <w:b/>
                <w:bCs/>
              </w:rPr>
              <w:t>Celda o celdas</w:t>
            </w:r>
          </w:p>
        </w:tc>
        <w:tc>
          <w:tcPr>
            <w:tcW w:w="7796" w:type="dxa"/>
            <w:noWrap/>
            <w:hideMark/>
          </w:tcPr>
          <w:p w14:paraId="17654093" w14:textId="77777777" w:rsidR="00B85CB7" w:rsidRPr="00B85CB7" w:rsidRDefault="00B85CB7" w:rsidP="00B85CB7">
            <w:pPr>
              <w:rPr>
                <w:b/>
                <w:bCs/>
              </w:rPr>
            </w:pPr>
            <w:r w:rsidRPr="00B85CB7">
              <w:rPr>
                <w:b/>
                <w:bCs/>
              </w:rPr>
              <w:t>Información requerida.</w:t>
            </w:r>
          </w:p>
        </w:tc>
      </w:tr>
      <w:tr w:rsidR="00B85CB7" w:rsidRPr="00B85CB7" w14:paraId="7CE0934D" w14:textId="77777777" w:rsidTr="00B85CB7">
        <w:trPr>
          <w:trHeight w:val="20"/>
        </w:trPr>
        <w:tc>
          <w:tcPr>
            <w:tcW w:w="2122" w:type="dxa"/>
            <w:hideMark/>
          </w:tcPr>
          <w:p w14:paraId="7CC87FAD" w14:textId="3FD20DEB" w:rsidR="00B85CB7" w:rsidRPr="00B85CB7" w:rsidRDefault="00FB57DD">
            <w:pPr>
              <w:rPr>
                <w:b/>
                <w:bCs/>
              </w:rPr>
            </w:pPr>
            <w:r>
              <w:rPr>
                <w:b/>
                <w:bCs/>
              </w:rPr>
              <w:t xml:space="preserve">1. </w:t>
            </w:r>
            <w:r w:rsidR="00B85CB7" w:rsidRPr="00B85CB7">
              <w:rPr>
                <w:b/>
                <w:bCs/>
              </w:rPr>
              <w:t>Número de cédula por profesor</w:t>
            </w:r>
          </w:p>
        </w:tc>
        <w:tc>
          <w:tcPr>
            <w:tcW w:w="7796" w:type="dxa"/>
            <w:hideMark/>
          </w:tcPr>
          <w:p w14:paraId="32D6FE25" w14:textId="77777777" w:rsidR="00B85CB7" w:rsidRPr="00B85CB7" w:rsidRDefault="00B85CB7">
            <w:r w:rsidRPr="00B85CB7">
              <w:t>Numerar a cada profesor que participa en el PE. Debe ser numeración consecutiva: 1, 2, 3 … y así sucesivamente.</w:t>
            </w:r>
          </w:p>
        </w:tc>
      </w:tr>
      <w:tr w:rsidR="00B85CB7" w:rsidRPr="00B85CB7" w14:paraId="395A52DD" w14:textId="77777777" w:rsidTr="00B85CB7">
        <w:trPr>
          <w:trHeight w:val="20"/>
        </w:trPr>
        <w:tc>
          <w:tcPr>
            <w:tcW w:w="2122" w:type="dxa"/>
            <w:hideMark/>
          </w:tcPr>
          <w:p w14:paraId="4E7FE436" w14:textId="464C5CBD" w:rsidR="00B85CB7" w:rsidRPr="00B85CB7" w:rsidRDefault="00FB57DD">
            <w:pPr>
              <w:rPr>
                <w:b/>
                <w:bCs/>
              </w:rPr>
            </w:pPr>
            <w:r>
              <w:rPr>
                <w:b/>
                <w:bCs/>
              </w:rPr>
              <w:t xml:space="preserve">2. </w:t>
            </w:r>
            <w:r w:rsidR="00B85CB7" w:rsidRPr="00B85CB7">
              <w:rPr>
                <w:b/>
                <w:bCs/>
              </w:rPr>
              <w:t>Nombre</w:t>
            </w:r>
          </w:p>
        </w:tc>
        <w:tc>
          <w:tcPr>
            <w:tcW w:w="7796" w:type="dxa"/>
            <w:hideMark/>
          </w:tcPr>
          <w:p w14:paraId="1B62D38C" w14:textId="77777777" w:rsidR="00B85CB7" w:rsidRPr="00B85CB7" w:rsidRDefault="00B85CB7">
            <w:r w:rsidRPr="00B85CB7">
              <w:t>Ingrese el nombre completo del profesor.</w:t>
            </w:r>
          </w:p>
        </w:tc>
      </w:tr>
      <w:tr w:rsidR="00B85CB7" w:rsidRPr="00B85CB7" w14:paraId="78A7BF96" w14:textId="77777777" w:rsidTr="00B85CB7">
        <w:trPr>
          <w:trHeight w:val="20"/>
        </w:trPr>
        <w:tc>
          <w:tcPr>
            <w:tcW w:w="2122" w:type="dxa"/>
            <w:hideMark/>
          </w:tcPr>
          <w:p w14:paraId="5929BA2E" w14:textId="2658EE59" w:rsidR="00B85CB7" w:rsidRPr="00B85CB7" w:rsidRDefault="00FB57DD">
            <w:pPr>
              <w:rPr>
                <w:b/>
                <w:bCs/>
              </w:rPr>
            </w:pPr>
            <w:r>
              <w:rPr>
                <w:b/>
                <w:bCs/>
              </w:rPr>
              <w:t xml:space="preserve">3. </w:t>
            </w:r>
            <w:r w:rsidR="00B85CB7" w:rsidRPr="00B85CB7">
              <w:rPr>
                <w:b/>
                <w:bCs/>
              </w:rPr>
              <w:t>Datos básicos</w:t>
            </w:r>
          </w:p>
        </w:tc>
        <w:tc>
          <w:tcPr>
            <w:tcW w:w="7796" w:type="dxa"/>
            <w:hideMark/>
          </w:tcPr>
          <w:p w14:paraId="30D86502" w14:textId="77777777" w:rsidR="00B85CB7" w:rsidRPr="00B85CB7" w:rsidRDefault="00B85CB7">
            <w:r w:rsidRPr="00B85CB7">
              <w:t>Ingrese edad, fecha de nacimiento, nombramiento actual en la institución y antigüedad del profesor.</w:t>
            </w:r>
          </w:p>
        </w:tc>
      </w:tr>
      <w:tr w:rsidR="00B85CB7" w:rsidRPr="00B85CB7" w14:paraId="2B02384A" w14:textId="77777777" w:rsidTr="00B85CB7">
        <w:trPr>
          <w:trHeight w:val="20"/>
        </w:trPr>
        <w:tc>
          <w:tcPr>
            <w:tcW w:w="2122" w:type="dxa"/>
            <w:hideMark/>
          </w:tcPr>
          <w:p w14:paraId="566DD0BB" w14:textId="4F9C43DB" w:rsidR="00B85CB7" w:rsidRPr="00B85CB7" w:rsidRDefault="00FB57DD">
            <w:pPr>
              <w:rPr>
                <w:b/>
                <w:bCs/>
              </w:rPr>
            </w:pPr>
            <w:r>
              <w:rPr>
                <w:b/>
                <w:bCs/>
              </w:rPr>
              <w:t xml:space="preserve">4. </w:t>
            </w:r>
            <w:r w:rsidR="00B85CB7" w:rsidRPr="00B85CB7">
              <w:rPr>
                <w:b/>
                <w:bCs/>
              </w:rPr>
              <w:t>Formación académica</w:t>
            </w:r>
          </w:p>
        </w:tc>
        <w:tc>
          <w:tcPr>
            <w:tcW w:w="7796" w:type="dxa"/>
            <w:hideMark/>
          </w:tcPr>
          <w:p w14:paraId="4DED7DDC" w14:textId="77777777" w:rsidR="00B85CB7" w:rsidRPr="00B85CB7" w:rsidRDefault="00B85CB7">
            <w:r w:rsidRPr="00B85CB7">
              <w:t>Ingrese el(los) nombre(s) de el(los) grados académicos del profesor, e indique especialidad en su caso. Además ingrese institución y país, año de obtención del título o grado académico y número de cédula obtenida, según aplique para cada caso. Si no cuenta con esta, señalar ND. Si está en trámite poner EP.</w:t>
            </w:r>
          </w:p>
        </w:tc>
      </w:tr>
      <w:tr w:rsidR="00B85CB7" w:rsidRPr="00B85CB7" w14:paraId="110362B8" w14:textId="77777777" w:rsidTr="00B85CB7">
        <w:trPr>
          <w:trHeight w:val="20"/>
        </w:trPr>
        <w:tc>
          <w:tcPr>
            <w:tcW w:w="2122" w:type="dxa"/>
            <w:hideMark/>
          </w:tcPr>
          <w:p w14:paraId="0F3640C8" w14:textId="76FC542F" w:rsidR="00B85CB7" w:rsidRPr="00B85CB7" w:rsidRDefault="00FB57DD">
            <w:pPr>
              <w:rPr>
                <w:b/>
                <w:bCs/>
              </w:rPr>
            </w:pPr>
            <w:r>
              <w:rPr>
                <w:b/>
                <w:bCs/>
              </w:rPr>
              <w:t xml:space="preserve">5. </w:t>
            </w:r>
            <w:r w:rsidR="00B85CB7" w:rsidRPr="00B85CB7">
              <w:rPr>
                <w:b/>
                <w:bCs/>
              </w:rPr>
              <w:t>Capacitación docente</w:t>
            </w:r>
          </w:p>
        </w:tc>
        <w:tc>
          <w:tcPr>
            <w:tcW w:w="7796" w:type="dxa"/>
            <w:hideMark/>
          </w:tcPr>
          <w:p w14:paraId="2F600097" w14:textId="77777777" w:rsidR="00B85CB7" w:rsidRPr="00B85CB7" w:rsidRDefault="00B85CB7">
            <w:r w:rsidRPr="00B85CB7">
              <w:t xml:space="preserve">Ingrese el nombre de los cursos, diplomados o módulos de capacitación o actualización docente realizados </w:t>
            </w:r>
            <w:r w:rsidRPr="00B85CB7">
              <w:rPr>
                <w:b/>
                <w:bCs/>
              </w:rPr>
              <w:t>en los últimos cinco años</w:t>
            </w:r>
            <w:r w:rsidRPr="00B85CB7">
              <w:t>. Para cada uno ingrese institución, país donde los realizó y horas de duración.</w:t>
            </w:r>
          </w:p>
        </w:tc>
      </w:tr>
      <w:tr w:rsidR="00B85CB7" w:rsidRPr="00B85CB7" w14:paraId="3C6B7031" w14:textId="77777777" w:rsidTr="00B85CB7">
        <w:trPr>
          <w:trHeight w:val="20"/>
        </w:trPr>
        <w:tc>
          <w:tcPr>
            <w:tcW w:w="2122" w:type="dxa"/>
            <w:hideMark/>
          </w:tcPr>
          <w:p w14:paraId="49EEF9B8" w14:textId="3D747D66" w:rsidR="00B85CB7" w:rsidRPr="00B85CB7" w:rsidRDefault="00FB57DD">
            <w:pPr>
              <w:rPr>
                <w:b/>
                <w:bCs/>
              </w:rPr>
            </w:pPr>
            <w:r>
              <w:rPr>
                <w:b/>
                <w:bCs/>
              </w:rPr>
              <w:t xml:space="preserve">6. </w:t>
            </w:r>
            <w:r w:rsidR="00B85CB7" w:rsidRPr="00B85CB7">
              <w:rPr>
                <w:b/>
                <w:bCs/>
              </w:rPr>
              <w:t>Actualización disciplinar</w:t>
            </w:r>
          </w:p>
        </w:tc>
        <w:tc>
          <w:tcPr>
            <w:tcW w:w="7796" w:type="dxa"/>
            <w:hideMark/>
          </w:tcPr>
          <w:p w14:paraId="6FEEEF9E" w14:textId="77777777" w:rsidR="00B85CB7" w:rsidRPr="00B85CB7" w:rsidRDefault="00B85CB7">
            <w:r w:rsidRPr="00B85CB7">
              <w:t xml:space="preserve">Ingrese el nombre de los cursos, diplomados o módulos de capacitación en su disciplina realizados </w:t>
            </w:r>
            <w:r w:rsidRPr="00B85CB7">
              <w:rPr>
                <w:b/>
                <w:bCs/>
              </w:rPr>
              <w:t>en los últimos cinco años</w:t>
            </w:r>
            <w:r w:rsidRPr="00B85CB7">
              <w:t>. Para cada uno ingrese institución, país donde los realizó y horas de duración.</w:t>
            </w:r>
          </w:p>
        </w:tc>
      </w:tr>
      <w:tr w:rsidR="00B85CB7" w:rsidRPr="00B85CB7" w14:paraId="65647234" w14:textId="77777777" w:rsidTr="00B85CB7">
        <w:trPr>
          <w:trHeight w:val="20"/>
        </w:trPr>
        <w:tc>
          <w:tcPr>
            <w:tcW w:w="2122" w:type="dxa"/>
            <w:hideMark/>
          </w:tcPr>
          <w:p w14:paraId="00BBE1F2" w14:textId="692092E5" w:rsidR="00B85CB7" w:rsidRPr="00B85CB7" w:rsidRDefault="00FB57DD">
            <w:pPr>
              <w:rPr>
                <w:b/>
                <w:bCs/>
              </w:rPr>
            </w:pPr>
            <w:r>
              <w:rPr>
                <w:b/>
                <w:bCs/>
              </w:rPr>
              <w:t xml:space="preserve">7. </w:t>
            </w:r>
            <w:r w:rsidR="00B85CB7" w:rsidRPr="00B85CB7">
              <w:rPr>
                <w:b/>
                <w:bCs/>
              </w:rPr>
              <w:t>Gestión académica</w:t>
            </w:r>
          </w:p>
        </w:tc>
        <w:tc>
          <w:tcPr>
            <w:tcW w:w="7796" w:type="dxa"/>
            <w:hideMark/>
          </w:tcPr>
          <w:p w14:paraId="42D7A1BC" w14:textId="77777777" w:rsidR="00B85CB7" w:rsidRPr="00B85CB7" w:rsidRDefault="00B85CB7">
            <w:r w:rsidRPr="00B85CB7">
              <w:t xml:space="preserve">Ingrese la relación de actividades de gestión académica realizada. Se consideran en esta actividad: puestos directivos, de coordinación o supervisión académica o técnica. Agregar lugar donde se desempeñó el profesor y el período de la vigencia. En esta actividad el período </w:t>
            </w:r>
            <w:r w:rsidRPr="00B85CB7">
              <w:rPr>
                <w:b/>
                <w:bCs/>
              </w:rPr>
              <w:t>no</w:t>
            </w:r>
            <w:r w:rsidRPr="00B85CB7">
              <w:t xml:space="preserve"> se limita a los últimos años.</w:t>
            </w:r>
          </w:p>
        </w:tc>
      </w:tr>
      <w:tr w:rsidR="00B85CB7" w:rsidRPr="00B85CB7" w14:paraId="10269EBC" w14:textId="77777777" w:rsidTr="00B85CB7">
        <w:trPr>
          <w:trHeight w:val="20"/>
        </w:trPr>
        <w:tc>
          <w:tcPr>
            <w:tcW w:w="2122" w:type="dxa"/>
            <w:hideMark/>
          </w:tcPr>
          <w:p w14:paraId="597E1014" w14:textId="35F39239" w:rsidR="00B85CB7" w:rsidRPr="00B85CB7" w:rsidRDefault="00FB57DD">
            <w:pPr>
              <w:rPr>
                <w:b/>
                <w:bCs/>
              </w:rPr>
            </w:pPr>
            <w:r>
              <w:rPr>
                <w:b/>
                <w:bCs/>
              </w:rPr>
              <w:t xml:space="preserve">8. </w:t>
            </w:r>
            <w:r w:rsidR="00B85CB7" w:rsidRPr="00B85CB7">
              <w:rPr>
                <w:b/>
                <w:bCs/>
              </w:rPr>
              <w:t>Productos académicos</w:t>
            </w:r>
          </w:p>
        </w:tc>
        <w:tc>
          <w:tcPr>
            <w:tcW w:w="7796" w:type="dxa"/>
            <w:hideMark/>
          </w:tcPr>
          <w:p w14:paraId="543BAB47" w14:textId="77777777" w:rsidR="00B85CB7" w:rsidRPr="00B85CB7" w:rsidRDefault="00B85CB7">
            <w:r w:rsidRPr="00B85CB7">
              <w:t>Ingrese en cada celda la descripción de los productos académicos realizados, iniciando de la fecha más reciente a la más antigua. Puede incluirse más celdas de ser necesario.</w:t>
            </w:r>
          </w:p>
        </w:tc>
      </w:tr>
      <w:tr w:rsidR="00B85CB7" w:rsidRPr="00B85CB7" w14:paraId="5F2BA071" w14:textId="77777777" w:rsidTr="00B85CB7">
        <w:trPr>
          <w:trHeight w:val="20"/>
        </w:trPr>
        <w:tc>
          <w:tcPr>
            <w:tcW w:w="2122" w:type="dxa"/>
            <w:hideMark/>
          </w:tcPr>
          <w:p w14:paraId="34A440E7" w14:textId="5D9D11F8" w:rsidR="00B85CB7" w:rsidRPr="00B85CB7" w:rsidRDefault="00FB57DD">
            <w:pPr>
              <w:rPr>
                <w:b/>
                <w:bCs/>
              </w:rPr>
            </w:pPr>
            <w:r>
              <w:rPr>
                <w:b/>
                <w:bCs/>
              </w:rPr>
              <w:t xml:space="preserve">9. </w:t>
            </w:r>
            <w:r w:rsidR="00B85CB7" w:rsidRPr="00B85CB7">
              <w:rPr>
                <w:b/>
                <w:bCs/>
              </w:rPr>
              <w:t xml:space="preserve">Experiencia profesional no académica </w:t>
            </w:r>
          </w:p>
        </w:tc>
        <w:tc>
          <w:tcPr>
            <w:tcW w:w="7796" w:type="dxa"/>
            <w:hideMark/>
          </w:tcPr>
          <w:p w14:paraId="1C5AB703" w14:textId="34607417" w:rsidR="00B85CB7" w:rsidRPr="00B85CB7" w:rsidRDefault="00B85CB7">
            <w:r w:rsidRPr="00B85CB7">
              <w:t>Experiencia profesional no académica. Incluye actividades realizadas en la industria, consultor</w:t>
            </w:r>
            <w:r>
              <w:t>í</w:t>
            </w:r>
            <w:r w:rsidRPr="00B85CB7">
              <w:t>a, como emprendedor o en otras áreas diferentes a la educación superior.</w:t>
            </w:r>
          </w:p>
        </w:tc>
      </w:tr>
      <w:tr w:rsidR="00B85CB7" w:rsidRPr="00B85CB7" w14:paraId="0D4AF865" w14:textId="77777777" w:rsidTr="00B85CB7">
        <w:trPr>
          <w:trHeight w:val="20"/>
        </w:trPr>
        <w:tc>
          <w:tcPr>
            <w:tcW w:w="2122" w:type="dxa"/>
            <w:hideMark/>
          </w:tcPr>
          <w:p w14:paraId="27B6EB4A" w14:textId="1ED43F46" w:rsidR="00B85CB7" w:rsidRPr="00B85CB7" w:rsidRDefault="00FB57DD">
            <w:pPr>
              <w:rPr>
                <w:b/>
                <w:bCs/>
              </w:rPr>
            </w:pPr>
            <w:r>
              <w:rPr>
                <w:b/>
                <w:bCs/>
              </w:rPr>
              <w:t xml:space="preserve">10. </w:t>
            </w:r>
            <w:r w:rsidR="00B85CB7" w:rsidRPr="00B85CB7">
              <w:rPr>
                <w:b/>
                <w:bCs/>
              </w:rPr>
              <w:t xml:space="preserve">Experiencia en diseño ingenieril </w:t>
            </w:r>
          </w:p>
        </w:tc>
        <w:tc>
          <w:tcPr>
            <w:tcW w:w="7796" w:type="dxa"/>
            <w:hideMark/>
          </w:tcPr>
          <w:p w14:paraId="2F6D405D" w14:textId="77777777" w:rsidR="00B85CB7" w:rsidRPr="00B85CB7" w:rsidRDefault="00B85CB7">
            <w:r w:rsidRPr="00B85CB7">
              <w:t>Experiencia en diseño ingenieril: se refiere a actividades de diseño de ingeniería desarrolladas, dentro o fuera de la institución, en las que se evidencia que se participó en actividades de diseño. Especificar organismo donde se realizó la actividad de diseño, periodo en años y nivel de experiencia (responsable, asistente, analista, auxiliar, etc.).</w:t>
            </w:r>
          </w:p>
        </w:tc>
      </w:tr>
      <w:tr w:rsidR="00B85CB7" w:rsidRPr="00B85CB7" w14:paraId="30795D17" w14:textId="77777777" w:rsidTr="00B85CB7">
        <w:trPr>
          <w:trHeight w:val="20"/>
        </w:trPr>
        <w:tc>
          <w:tcPr>
            <w:tcW w:w="2122" w:type="dxa"/>
            <w:hideMark/>
          </w:tcPr>
          <w:p w14:paraId="1027EE8C" w14:textId="71189313" w:rsidR="00B85CB7" w:rsidRPr="00B85CB7" w:rsidRDefault="00FB57DD">
            <w:pPr>
              <w:rPr>
                <w:b/>
                <w:bCs/>
              </w:rPr>
            </w:pPr>
            <w:r>
              <w:rPr>
                <w:b/>
                <w:bCs/>
              </w:rPr>
              <w:t xml:space="preserve">11. </w:t>
            </w:r>
            <w:r w:rsidR="00B85CB7" w:rsidRPr="00B85CB7">
              <w:rPr>
                <w:b/>
                <w:bCs/>
              </w:rPr>
              <w:t>Logros profesionales no académicos</w:t>
            </w:r>
          </w:p>
        </w:tc>
        <w:tc>
          <w:tcPr>
            <w:tcW w:w="7796" w:type="dxa"/>
            <w:hideMark/>
          </w:tcPr>
          <w:p w14:paraId="66F718A5" w14:textId="77777777" w:rsidR="00B85CB7" w:rsidRPr="00B85CB7" w:rsidRDefault="00B85CB7">
            <w:r w:rsidRPr="00B85CB7">
              <w:t>Describir cada logro profesional, especificando sus datos relevantes, tales como: nombre del logro, relevancia, autores, dónde se realizó, etc. Por ejemplo: certificaciones profesionales, premios o reconocimientos, patentes, etc.</w:t>
            </w:r>
          </w:p>
        </w:tc>
      </w:tr>
      <w:tr w:rsidR="00B85CB7" w:rsidRPr="00B85CB7" w14:paraId="5B745558" w14:textId="77777777" w:rsidTr="00B85CB7">
        <w:trPr>
          <w:trHeight w:val="20"/>
        </w:trPr>
        <w:tc>
          <w:tcPr>
            <w:tcW w:w="2122" w:type="dxa"/>
            <w:hideMark/>
          </w:tcPr>
          <w:p w14:paraId="3AF50B74" w14:textId="0ECB17E7" w:rsidR="00B85CB7" w:rsidRPr="00B85CB7" w:rsidRDefault="00FB57DD">
            <w:pPr>
              <w:rPr>
                <w:b/>
                <w:bCs/>
              </w:rPr>
            </w:pPr>
            <w:r>
              <w:rPr>
                <w:b/>
                <w:bCs/>
              </w:rPr>
              <w:t xml:space="preserve">12. </w:t>
            </w:r>
            <w:r w:rsidR="00B85CB7" w:rsidRPr="00B85CB7">
              <w:rPr>
                <w:b/>
                <w:bCs/>
              </w:rPr>
              <w:t>Participación en organizaciones profesionales</w:t>
            </w:r>
          </w:p>
        </w:tc>
        <w:tc>
          <w:tcPr>
            <w:tcW w:w="7796" w:type="dxa"/>
            <w:hideMark/>
          </w:tcPr>
          <w:p w14:paraId="65C541A5" w14:textId="77777777" w:rsidR="00B85CB7" w:rsidRPr="00B85CB7" w:rsidRDefault="00B85CB7">
            <w:r w:rsidRPr="00B85CB7">
              <w:t>Membresía vigente en colegios, cámaras, asociaciones científicas o algún otro tipo de organismo profesional. Señale el nombre del organismo, tiempo de membresía y el nivel de participación (miembro, socio, directivo, integrante o coordinador de algún equipo o comisión, etc.).</w:t>
            </w:r>
          </w:p>
        </w:tc>
      </w:tr>
      <w:tr w:rsidR="00B85CB7" w:rsidRPr="00B85CB7" w14:paraId="43DF5275" w14:textId="77777777" w:rsidTr="00B85CB7">
        <w:trPr>
          <w:trHeight w:val="20"/>
        </w:trPr>
        <w:tc>
          <w:tcPr>
            <w:tcW w:w="2122" w:type="dxa"/>
            <w:hideMark/>
          </w:tcPr>
          <w:p w14:paraId="18FAFB38" w14:textId="3ABC6648" w:rsidR="00B85CB7" w:rsidRPr="00B85CB7" w:rsidRDefault="00FB57DD">
            <w:pPr>
              <w:rPr>
                <w:b/>
                <w:bCs/>
              </w:rPr>
            </w:pPr>
            <w:r>
              <w:rPr>
                <w:b/>
                <w:bCs/>
              </w:rPr>
              <w:t xml:space="preserve">13. </w:t>
            </w:r>
            <w:r w:rsidR="00B85CB7" w:rsidRPr="00B85CB7">
              <w:rPr>
                <w:b/>
                <w:bCs/>
              </w:rPr>
              <w:t xml:space="preserve">Premios, distinciones o reconocimientos </w:t>
            </w:r>
          </w:p>
        </w:tc>
        <w:tc>
          <w:tcPr>
            <w:tcW w:w="7796" w:type="dxa"/>
            <w:hideMark/>
          </w:tcPr>
          <w:p w14:paraId="6F845C8C" w14:textId="77777777" w:rsidR="00B85CB7" w:rsidRPr="00B85CB7" w:rsidRDefault="00B85CB7">
            <w:r w:rsidRPr="00B85CB7">
              <w:t xml:space="preserve">Premios, distinciones o reconocimientos recibidos: de preferencia relacionados con actividades académicas, o profesionales  relacionadas con el área de ingeniería del PE evaluado. </w:t>
            </w:r>
          </w:p>
        </w:tc>
      </w:tr>
      <w:tr w:rsidR="00B85CB7" w:rsidRPr="00B85CB7" w14:paraId="59449727" w14:textId="77777777" w:rsidTr="00B85CB7">
        <w:trPr>
          <w:trHeight w:val="20"/>
        </w:trPr>
        <w:tc>
          <w:tcPr>
            <w:tcW w:w="2122" w:type="dxa"/>
            <w:hideMark/>
          </w:tcPr>
          <w:p w14:paraId="696B260C" w14:textId="6FFBBDBE" w:rsidR="00B85CB7" w:rsidRPr="00B85CB7" w:rsidRDefault="00FB57DD">
            <w:pPr>
              <w:rPr>
                <w:b/>
                <w:bCs/>
              </w:rPr>
            </w:pPr>
            <w:r>
              <w:rPr>
                <w:b/>
                <w:bCs/>
              </w:rPr>
              <w:t xml:space="preserve">14. </w:t>
            </w:r>
            <w:r w:rsidR="00B85CB7" w:rsidRPr="00B85CB7">
              <w:rPr>
                <w:b/>
                <w:bCs/>
              </w:rPr>
              <w:t>Aportación relevantes para la mejora del PE</w:t>
            </w:r>
          </w:p>
        </w:tc>
        <w:tc>
          <w:tcPr>
            <w:tcW w:w="7796" w:type="dxa"/>
            <w:hideMark/>
          </w:tcPr>
          <w:p w14:paraId="4E9F8881" w14:textId="77777777" w:rsidR="00B85CB7" w:rsidRPr="00B85CB7" w:rsidRDefault="00B85CB7">
            <w:r w:rsidRPr="00B85CB7">
              <w:t xml:space="preserve">Describir, en máximo 200 palabras, la participación del profesor en actividades relevantes del PE, tales como: diseño el PE, diseño de asignatura(s) del PE, análisis de indicadores del PE, participación en cuerpos colegiados del PE, participación en grupos de mejora continua del PE, en actividades extracurriculares relacionadas con el PE, etc. </w:t>
            </w:r>
          </w:p>
        </w:tc>
      </w:tr>
    </w:tbl>
    <w:p w14:paraId="4E2342A5" w14:textId="77777777" w:rsidR="00B85CB7" w:rsidRPr="004D2A4C" w:rsidRDefault="00B85CB7" w:rsidP="004D2A4C"/>
    <w:sectPr w:rsidR="00B85CB7" w:rsidRPr="004D2A4C" w:rsidSect="004D2A4C">
      <w:headerReference w:type="default" r:id="rId6"/>
      <w:footerReference w:type="default" r:id="rId7"/>
      <w:pgSz w:w="12240" w:h="15840"/>
      <w:pgMar w:top="1560" w:right="1325"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86C68" w14:textId="77777777" w:rsidR="00DE3A9A" w:rsidRDefault="00DE3A9A" w:rsidP="004D2A4C">
      <w:r>
        <w:separator/>
      </w:r>
    </w:p>
  </w:endnote>
  <w:endnote w:type="continuationSeparator" w:id="0">
    <w:p w14:paraId="05D7BA26" w14:textId="77777777" w:rsidR="00DE3A9A" w:rsidRDefault="00DE3A9A" w:rsidP="004D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3029178"/>
      <w:docPartObj>
        <w:docPartGallery w:val="Page Numbers (Bottom of Page)"/>
        <w:docPartUnique/>
      </w:docPartObj>
    </w:sdtPr>
    <w:sdtContent>
      <w:p w14:paraId="47DB3348" w14:textId="11699657" w:rsidR="004D2A4C" w:rsidRDefault="004D2A4C" w:rsidP="004D2A4C">
        <w:pPr>
          <w:pStyle w:val="Piedepgina"/>
          <w:jc w:val="right"/>
        </w:pPr>
        <w:r>
          <w:fldChar w:fldCharType="begin"/>
        </w:r>
        <w:r>
          <w:instrText>PAGE   \* MERGEFORMAT</w:instrText>
        </w:r>
        <w:r>
          <w:fldChar w:fldCharType="separate"/>
        </w:r>
        <w:r w:rsidR="00DD1EC4" w:rsidRPr="00DD1EC4">
          <w:rPr>
            <w:noProof/>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45D6" w14:textId="77777777" w:rsidR="00DE3A9A" w:rsidRDefault="00DE3A9A" w:rsidP="004D2A4C">
      <w:r>
        <w:separator/>
      </w:r>
    </w:p>
  </w:footnote>
  <w:footnote w:type="continuationSeparator" w:id="0">
    <w:p w14:paraId="08B65FE7" w14:textId="77777777" w:rsidR="00DE3A9A" w:rsidRDefault="00DE3A9A" w:rsidP="004D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68D5D" w14:textId="0D3281A8" w:rsidR="00DB7644" w:rsidRPr="00DB7644" w:rsidRDefault="00DB7644" w:rsidP="00DB7644">
    <w:pPr>
      <w:widowControl w:val="0"/>
      <w:autoSpaceDE w:val="0"/>
      <w:autoSpaceDN w:val="0"/>
      <w:spacing w:before="22" w:line="207" w:lineRule="exact"/>
      <w:jc w:val="right"/>
      <w:rPr>
        <w:rFonts w:ascii="Arial MT" w:eastAsia="Arial MT" w:hAnsi="Arial MT" w:cs="Arial MT"/>
        <w:lang w:val="es-ES"/>
      </w:rPr>
    </w:pPr>
    <w:r>
      <w:rPr>
        <w:noProof/>
        <w:sz w:val="20"/>
      </w:rPr>
      <w:drawing>
        <wp:anchor distT="0" distB="0" distL="0" distR="0" simplePos="0" relativeHeight="251659264" behindDoc="1" locked="0" layoutInCell="1" allowOverlap="1" wp14:anchorId="65A4C4EC" wp14:editId="4FAA4672">
          <wp:simplePos x="0" y="0"/>
          <wp:positionH relativeFrom="page">
            <wp:posOffset>720090</wp:posOffset>
          </wp:positionH>
          <wp:positionV relativeFrom="page">
            <wp:posOffset>449580</wp:posOffset>
          </wp:positionV>
          <wp:extent cx="1291589" cy="594543"/>
          <wp:effectExtent l="0" t="0" r="0" b="0"/>
          <wp:wrapNone/>
          <wp:docPr id="1" name="Image 1" descr="Text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exto&#10;&#10;El contenido generado por IA puede ser incorrecto."/>
                  <pic:cNvPicPr/>
                </pic:nvPicPr>
                <pic:blipFill>
                  <a:blip r:embed="rId1" cstate="print"/>
                  <a:stretch>
                    <a:fillRect/>
                  </a:stretch>
                </pic:blipFill>
                <pic:spPr>
                  <a:xfrm>
                    <a:off x="0" y="0"/>
                    <a:ext cx="1291589" cy="594543"/>
                  </a:xfrm>
                  <a:prstGeom prst="rect">
                    <a:avLst/>
                  </a:prstGeom>
                </pic:spPr>
              </pic:pic>
            </a:graphicData>
          </a:graphic>
        </wp:anchor>
      </w:drawing>
    </w:r>
    <w:r w:rsidRPr="00DB7644">
      <w:rPr>
        <w:rFonts w:ascii="Arial MT" w:eastAsia="Arial MT" w:hAnsi="Arial MT" w:cs="Arial MT"/>
        <w:w w:val="80"/>
        <w:lang w:val="es-ES"/>
      </w:rPr>
      <w:t>P-CACEI-DAC-01-</w:t>
    </w:r>
    <w:r w:rsidRPr="00DB7644">
      <w:rPr>
        <w:rFonts w:ascii="Arial MT" w:eastAsia="Arial MT" w:hAnsi="Arial MT" w:cs="Arial MT"/>
        <w:spacing w:val="-5"/>
        <w:w w:val="80"/>
        <w:lang w:val="es-ES"/>
      </w:rPr>
      <w:t>R01</w:t>
    </w:r>
  </w:p>
  <w:p w14:paraId="6F44CB2D" w14:textId="77777777" w:rsidR="00DB7644" w:rsidRDefault="00DB7644" w:rsidP="00DB7644">
    <w:pPr>
      <w:widowControl w:val="0"/>
      <w:autoSpaceDE w:val="0"/>
      <w:autoSpaceDN w:val="0"/>
      <w:jc w:val="right"/>
      <w:rPr>
        <w:rFonts w:ascii="Arial MT" w:eastAsia="Arial MT" w:hAnsi="Arial MT" w:cs="Arial MT"/>
        <w:w w:val="85"/>
        <w:lang w:val="es-ES"/>
      </w:rPr>
    </w:pPr>
    <w:r w:rsidRPr="00DB7644">
      <w:rPr>
        <w:rFonts w:ascii="Arial MT" w:eastAsia="Arial MT" w:hAnsi="Arial MT" w:cs="Arial MT"/>
        <w:spacing w:val="-4"/>
        <w:w w:val="85"/>
        <w:lang w:val="es-ES"/>
      </w:rPr>
      <w:t>Revisión:</w:t>
    </w:r>
    <w:r w:rsidRPr="00DB7644">
      <w:rPr>
        <w:rFonts w:ascii="Arial MT" w:eastAsia="Arial MT" w:hAnsi="Arial MT" w:cs="Arial MT"/>
        <w:spacing w:val="-12"/>
        <w:lang w:val="es-ES"/>
      </w:rPr>
      <w:t xml:space="preserve"> </w:t>
    </w:r>
    <w:r w:rsidRPr="00DB7644">
      <w:rPr>
        <w:rFonts w:ascii="Arial MT" w:eastAsia="Arial MT" w:hAnsi="Arial MT" w:cs="Arial MT"/>
        <w:spacing w:val="-4"/>
        <w:w w:val="85"/>
        <w:lang w:val="es-ES"/>
      </w:rPr>
      <w:t>1</w:t>
    </w:r>
    <w:r w:rsidRPr="00DB7644">
      <w:rPr>
        <w:rFonts w:ascii="Arial MT" w:eastAsia="Arial MT" w:hAnsi="Arial MT" w:cs="Arial MT"/>
        <w:w w:val="85"/>
        <w:lang w:val="es-ES"/>
      </w:rPr>
      <w:t xml:space="preserve"> </w:t>
    </w:r>
  </w:p>
  <w:p w14:paraId="309A20E5" w14:textId="26A050B4" w:rsidR="00DB7644" w:rsidRDefault="00DB7644" w:rsidP="00DB7644">
    <w:pPr>
      <w:widowControl w:val="0"/>
      <w:autoSpaceDE w:val="0"/>
      <w:autoSpaceDN w:val="0"/>
      <w:jc w:val="right"/>
      <w:rPr>
        <w:rFonts w:ascii="Arial MT" w:eastAsia="Arial MT" w:hAnsi="Arial MT" w:cs="Arial MT"/>
        <w:spacing w:val="-4"/>
        <w:w w:val="80"/>
        <w:lang w:val="es-ES"/>
      </w:rPr>
    </w:pPr>
    <w:r w:rsidRPr="00DB7644">
      <w:rPr>
        <w:rFonts w:ascii="Arial MT" w:eastAsia="Arial MT" w:hAnsi="Arial MT" w:cs="Arial MT"/>
        <w:w w:val="80"/>
        <w:lang w:val="es-ES"/>
      </w:rPr>
      <w:t>Vigente</w:t>
    </w:r>
    <w:r w:rsidRPr="00DB7644">
      <w:rPr>
        <w:rFonts w:ascii="Arial MT" w:eastAsia="Arial MT" w:hAnsi="Arial MT" w:cs="Arial MT"/>
        <w:spacing w:val="-7"/>
        <w:lang w:val="es-ES"/>
      </w:rPr>
      <w:t xml:space="preserve"> </w:t>
    </w:r>
    <w:r w:rsidRPr="00DB7644">
      <w:rPr>
        <w:rFonts w:ascii="Arial MT" w:eastAsia="Arial MT" w:hAnsi="Arial MT" w:cs="Arial MT"/>
        <w:w w:val="80"/>
        <w:lang w:val="es-ES"/>
      </w:rPr>
      <w:t>a</w:t>
    </w:r>
    <w:r w:rsidRPr="00DB7644">
      <w:rPr>
        <w:rFonts w:ascii="Arial MT" w:eastAsia="Arial MT" w:hAnsi="Arial MT" w:cs="Arial MT"/>
        <w:spacing w:val="-6"/>
        <w:lang w:val="es-ES"/>
      </w:rPr>
      <w:t xml:space="preserve"> </w:t>
    </w:r>
    <w:r w:rsidRPr="00DB7644">
      <w:rPr>
        <w:rFonts w:ascii="Arial MT" w:eastAsia="Arial MT" w:hAnsi="Arial MT" w:cs="Arial MT"/>
        <w:w w:val="80"/>
        <w:lang w:val="es-ES"/>
      </w:rPr>
      <w:t>partir</w:t>
    </w:r>
    <w:r w:rsidRPr="00DB7644">
      <w:rPr>
        <w:rFonts w:ascii="Arial MT" w:eastAsia="Arial MT" w:hAnsi="Arial MT" w:cs="Arial MT"/>
        <w:spacing w:val="-5"/>
        <w:lang w:val="es-ES"/>
      </w:rPr>
      <w:t xml:space="preserve"> </w:t>
    </w:r>
    <w:r w:rsidRPr="00DB7644">
      <w:rPr>
        <w:rFonts w:ascii="Arial MT" w:eastAsia="Arial MT" w:hAnsi="Arial MT" w:cs="Arial MT"/>
        <w:w w:val="80"/>
        <w:lang w:val="es-ES"/>
      </w:rPr>
      <w:t>del</w:t>
    </w:r>
    <w:r w:rsidRPr="00DB7644">
      <w:rPr>
        <w:rFonts w:ascii="Arial MT" w:eastAsia="Arial MT" w:hAnsi="Arial MT" w:cs="Arial MT"/>
        <w:spacing w:val="-6"/>
        <w:lang w:val="es-ES"/>
      </w:rPr>
      <w:t xml:space="preserve"> </w:t>
    </w:r>
    <w:r w:rsidRPr="00DB7644">
      <w:rPr>
        <w:rFonts w:ascii="Arial MT" w:eastAsia="Arial MT" w:hAnsi="Arial MT" w:cs="Arial MT"/>
        <w:w w:val="80"/>
        <w:lang w:val="es-ES"/>
      </w:rPr>
      <w:t>1</w:t>
    </w:r>
    <w:r w:rsidRPr="00DB7644">
      <w:rPr>
        <w:rFonts w:ascii="Arial MT" w:eastAsia="Arial MT" w:hAnsi="Arial MT" w:cs="Arial MT"/>
        <w:spacing w:val="-6"/>
        <w:lang w:val="es-ES"/>
      </w:rPr>
      <w:t xml:space="preserve"> </w:t>
    </w:r>
    <w:r w:rsidRPr="00DB7644">
      <w:rPr>
        <w:rFonts w:ascii="Arial MT" w:eastAsia="Arial MT" w:hAnsi="Arial MT" w:cs="Arial MT"/>
        <w:w w:val="80"/>
        <w:lang w:val="es-ES"/>
      </w:rPr>
      <w:t>de</w:t>
    </w:r>
    <w:r w:rsidRPr="00DB7644">
      <w:rPr>
        <w:rFonts w:ascii="Arial MT" w:eastAsia="Arial MT" w:hAnsi="Arial MT" w:cs="Arial MT"/>
        <w:spacing w:val="-6"/>
        <w:lang w:val="es-ES"/>
      </w:rPr>
      <w:t xml:space="preserve"> </w:t>
    </w:r>
    <w:r w:rsidRPr="00DB7644">
      <w:rPr>
        <w:rFonts w:ascii="Arial MT" w:eastAsia="Arial MT" w:hAnsi="Arial MT" w:cs="Arial MT"/>
        <w:w w:val="80"/>
        <w:lang w:val="es-ES"/>
      </w:rPr>
      <w:t>enero</w:t>
    </w:r>
    <w:r w:rsidRPr="00DB7644">
      <w:rPr>
        <w:rFonts w:ascii="Arial MT" w:eastAsia="Arial MT" w:hAnsi="Arial MT" w:cs="Arial MT"/>
        <w:spacing w:val="-7"/>
        <w:lang w:val="es-ES"/>
      </w:rPr>
      <w:t xml:space="preserve"> </w:t>
    </w:r>
    <w:r w:rsidRPr="00DB7644">
      <w:rPr>
        <w:rFonts w:ascii="Arial MT" w:eastAsia="Arial MT" w:hAnsi="Arial MT" w:cs="Arial MT"/>
        <w:w w:val="80"/>
        <w:lang w:val="es-ES"/>
      </w:rPr>
      <w:t>de</w:t>
    </w:r>
    <w:r w:rsidRPr="00DB7644">
      <w:rPr>
        <w:rFonts w:ascii="Arial MT" w:eastAsia="Arial MT" w:hAnsi="Arial MT" w:cs="Arial MT"/>
        <w:spacing w:val="-6"/>
        <w:lang w:val="es-ES"/>
      </w:rPr>
      <w:t xml:space="preserve"> </w:t>
    </w:r>
    <w:r w:rsidRPr="00DB7644">
      <w:rPr>
        <w:rFonts w:ascii="Arial MT" w:eastAsia="Arial MT" w:hAnsi="Arial MT" w:cs="Arial MT"/>
        <w:spacing w:val="-4"/>
        <w:w w:val="80"/>
        <w:lang w:val="es-ES"/>
      </w:rPr>
      <w:t>2025</w:t>
    </w:r>
  </w:p>
  <w:p w14:paraId="23EC7458" w14:textId="77777777" w:rsidR="00DB7644" w:rsidRPr="00DB7644" w:rsidRDefault="00DB7644" w:rsidP="00DB7644">
    <w:pPr>
      <w:widowControl w:val="0"/>
      <w:autoSpaceDE w:val="0"/>
      <w:autoSpaceDN w:val="0"/>
      <w:jc w:val="right"/>
      <w:rPr>
        <w:rFonts w:ascii="Arial MT" w:eastAsia="Arial MT" w:hAnsi="Arial MT" w:cs="Arial MT"/>
        <w:lang w:val="es-ES"/>
      </w:rPr>
    </w:pPr>
  </w:p>
  <w:p w14:paraId="3AA7B8EC" w14:textId="05754C23" w:rsidR="004D2A4C" w:rsidRPr="00DB7644" w:rsidRDefault="004D2A4C" w:rsidP="00DB764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A4C"/>
    <w:rsid w:val="000466DB"/>
    <w:rsid w:val="00051918"/>
    <w:rsid w:val="0008229C"/>
    <w:rsid w:val="000B299D"/>
    <w:rsid w:val="000F5591"/>
    <w:rsid w:val="00183B92"/>
    <w:rsid w:val="00212C57"/>
    <w:rsid w:val="00250FFE"/>
    <w:rsid w:val="00285527"/>
    <w:rsid w:val="00301056"/>
    <w:rsid w:val="003A67E7"/>
    <w:rsid w:val="003C4FD1"/>
    <w:rsid w:val="00461A7F"/>
    <w:rsid w:val="004804ED"/>
    <w:rsid w:val="00490CDA"/>
    <w:rsid w:val="004D2A4C"/>
    <w:rsid w:val="00516557"/>
    <w:rsid w:val="005A57FB"/>
    <w:rsid w:val="00613909"/>
    <w:rsid w:val="00643F25"/>
    <w:rsid w:val="0067328E"/>
    <w:rsid w:val="006A4357"/>
    <w:rsid w:val="00745AAD"/>
    <w:rsid w:val="00836902"/>
    <w:rsid w:val="009D24A9"/>
    <w:rsid w:val="00AA53B0"/>
    <w:rsid w:val="00B056F9"/>
    <w:rsid w:val="00B143EA"/>
    <w:rsid w:val="00B5276F"/>
    <w:rsid w:val="00B85CB7"/>
    <w:rsid w:val="00BB0A45"/>
    <w:rsid w:val="00BC1A78"/>
    <w:rsid w:val="00D02B4C"/>
    <w:rsid w:val="00D85E94"/>
    <w:rsid w:val="00DA53BE"/>
    <w:rsid w:val="00DB20FE"/>
    <w:rsid w:val="00DB7644"/>
    <w:rsid w:val="00DD1EC4"/>
    <w:rsid w:val="00DE3A9A"/>
    <w:rsid w:val="00E23715"/>
    <w:rsid w:val="00FB57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42658"/>
  <w15:chartTrackingRefBased/>
  <w15:docId w15:val="{4F6DE710-F09A-4B17-8C9D-927406BD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4C"/>
    <w:pPr>
      <w:spacing w:after="0" w:line="240" w:lineRule="auto"/>
    </w:pPr>
    <w:rPr>
      <w:rFonts w:ascii="Arial Narrow" w:hAnsi="Arial Narrow"/>
      <w:sz w:val="18"/>
      <w:szCs w:val="18"/>
    </w:rPr>
  </w:style>
  <w:style w:type="paragraph" w:styleId="Ttulo1">
    <w:name w:val="heading 1"/>
    <w:basedOn w:val="Normal"/>
    <w:next w:val="Normal"/>
    <w:link w:val="Ttulo1Car"/>
    <w:uiPriority w:val="9"/>
    <w:qFormat/>
    <w:rsid w:val="00DA53BE"/>
    <w:pPr>
      <w:outlineLvl w:val="0"/>
    </w:pPr>
    <w:rPr>
      <w:b/>
      <w:bCs/>
    </w:rPr>
  </w:style>
  <w:style w:type="paragraph" w:styleId="Ttulo2">
    <w:name w:val="heading 2"/>
    <w:basedOn w:val="Normal"/>
    <w:next w:val="Normal"/>
    <w:link w:val="Ttulo2Car"/>
    <w:uiPriority w:val="9"/>
    <w:unhideWhenUsed/>
    <w:qFormat/>
    <w:rsid w:val="00DA53BE"/>
    <w:pPr>
      <w:outlineLvl w:val="1"/>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53BE"/>
    <w:pPr>
      <w:jc w:val="center"/>
    </w:pPr>
    <w:rPr>
      <w:rFonts w:ascii="Times New Roman" w:hAnsi="Times New Roman" w:cs="Times New Roman"/>
      <w:smallCaps/>
      <w:sz w:val="24"/>
      <w:szCs w:val="24"/>
    </w:rPr>
  </w:style>
  <w:style w:type="character" w:customStyle="1" w:styleId="TtuloCar">
    <w:name w:val="Título Car"/>
    <w:basedOn w:val="Fuentedeprrafopredeter"/>
    <w:link w:val="Ttulo"/>
    <w:uiPriority w:val="10"/>
    <w:rsid w:val="00DA53BE"/>
    <w:rPr>
      <w:rFonts w:ascii="Times New Roman" w:hAnsi="Times New Roman" w:cs="Times New Roman"/>
      <w:smallCaps/>
      <w:sz w:val="24"/>
      <w:szCs w:val="24"/>
    </w:rPr>
  </w:style>
  <w:style w:type="character" w:customStyle="1" w:styleId="Ttulo1Car">
    <w:name w:val="Título 1 Car"/>
    <w:basedOn w:val="Fuentedeprrafopredeter"/>
    <w:link w:val="Ttulo1"/>
    <w:uiPriority w:val="9"/>
    <w:rsid w:val="00DA53BE"/>
    <w:rPr>
      <w:rFonts w:ascii="Arial" w:hAnsi="Arial"/>
      <w:b/>
      <w:bCs/>
    </w:rPr>
  </w:style>
  <w:style w:type="character" w:customStyle="1" w:styleId="Ttulo2Car">
    <w:name w:val="Título 2 Car"/>
    <w:basedOn w:val="Fuentedeprrafopredeter"/>
    <w:link w:val="Ttulo2"/>
    <w:uiPriority w:val="9"/>
    <w:rsid w:val="00DA53BE"/>
    <w:rPr>
      <w:rFonts w:ascii="Arial" w:hAnsi="Arial"/>
      <w:i/>
      <w:iCs/>
    </w:rPr>
  </w:style>
  <w:style w:type="paragraph" w:styleId="Encabezado">
    <w:name w:val="header"/>
    <w:basedOn w:val="Normal"/>
    <w:link w:val="EncabezadoCar"/>
    <w:uiPriority w:val="99"/>
    <w:unhideWhenUsed/>
    <w:rsid w:val="004D2A4C"/>
    <w:pPr>
      <w:tabs>
        <w:tab w:val="center" w:pos="4419"/>
        <w:tab w:val="right" w:pos="8838"/>
      </w:tabs>
    </w:pPr>
  </w:style>
  <w:style w:type="character" w:customStyle="1" w:styleId="EncabezadoCar">
    <w:name w:val="Encabezado Car"/>
    <w:basedOn w:val="Fuentedeprrafopredeter"/>
    <w:link w:val="Encabezado"/>
    <w:uiPriority w:val="99"/>
    <w:rsid w:val="004D2A4C"/>
    <w:rPr>
      <w:rFonts w:ascii="Arial" w:hAnsi="Arial"/>
    </w:rPr>
  </w:style>
  <w:style w:type="paragraph" w:styleId="Piedepgina">
    <w:name w:val="footer"/>
    <w:basedOn w:val="Normal"/>
    <w:link w:val="PiedepginaCar"/>
    <w:uiPriority w:val="99"/>
    <w:unhideWhenUsed/>
    <w:rsid w:val="004D2A4C"/>
    <w:pPr>
      <w:tabs>
        <w:tab w:val="center" w:pos="4419"/>
        <w:tab w:val="right" w:pos="8838"/>
      </w:tabs>
    </w:pPr>
  </w:style>
  <w:style w:type="character" w:customStyle="1" w:styleId="PiedepginaCar">
    <w:name w:val="Pie de página Car"/>
    <w:basedOn w:val="Fuentedeprrafopredeter"/>
    <w:link w:val="Piedepgina"/>
    <w:uiPriority w:val="99"/>
    <w:rsid w:val="004D2A4C"/>
    <w:rPr>
      <w:rFonts w:ascii="Arial" w:hAnsi="Arial"/>
    </w:rPr>
  </w:style>
  <w:style w:type="paragraph" w:customStyle="1" w:styleId="Encabezado1">
    <w:name w:val="Encabezado1"/>
    <w:basedOn w:val="Encabezado"/>
    <w:qFormat/>
    <w:rsid w:val="004D2A4C"/>
    <w:pPr>
      <w:jc w:val="right"/>
    </w:pPr>
  </w:style>
  <w:style w:type="table" w:styleId="Tablaconcuadrcula">
    <w:name w:val="Table Grid"/>
    <w:basedOn w:val="Tablanormal"/>
    <w:uiPriority w:val="39"/>
    <w:rsid w:val="00B8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95149">
      <w:bodyDiv w:val="1"/>
      <w:marLeft w:val="0"/>
      <w:marRight w:val="0"/>
      <w:marTop w:val="0"/>
      <w:marBottom w:val="0"/>
      <w:divBdr>
        <w:top w:val="none" w:sz="0" w:space="0" w:color="auto"/>
        <w:left w:val="none" w:sz="0" w:space="0" w:color="auto"/>
        <w:bottom w:val="none" w:sz="0" w:space="0" w:color="auto"/>
        <w:right w:val="none" w:sz="0" w:space="0" w:color="auto"/>
      </w:divBdr>
    </w:div>
    <w:div w:id="1386024250">
      <w:bodyDiv w:val="1"/>
      <w:marLeft w:val="0"/>
      <w:marRight w:val="0"/>
      <w:marTop w:val="0"/>
      <w:marBottom w:val="0"/>
      <w:divBdr>
        <w:top w:val="none" w:sz="0" w:space="0" w:color="auto"/>
        <w:left w:val="none" w:sz="0" w:space="0" w:color="auto"/>
        <w:bottom w:val="none" w:sz="0" w:space="0" w:color="auto"/>
        <w:right w:val="none" w:sz="0" w:space="0" w:color="auto"/>
      </w:divBdr>
    </w:div>
    <w:div w:id="16774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y.DESKTOP-SFLD20T\AppData\Roaming\Microsoft\Templates\LucyNormal2005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LucyNormal200520</Template>
  <TotalTime>262</TotalTime>
  <Pages>2</Pages>
  <Words>977</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SANTIAGO ESCOBEDO MEDELLIN</cp:lastModifiedBy>
  <cp:revision>23</cp:revision>
  <dcterms:created xsi:type="dcterms:W3CDTF">2020-06-11T22:40:00Z</dcterms:created>
  <dcterms:modified xsi:type="dcterms:W3CDTF">2025-09-17T01:08:00Z</dcterms:modified>
</cp:coreProperties>
</file>